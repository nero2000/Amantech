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335" w:type="dxa"/>
        <w:tblInd w:w="7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673"/>
        <w:gridCol w:w="6662"/>
      </w:tblGrid>
      <w:tr w:rsidR="001F60F2" w:rsidRPr="001118BF" w:rsidTr="00B53DD9">
        <w:trPr>
          <w:trHeight w:val="255"/>
        </w:trPr>
        <w:tc>
          <w:tcPr>
            <w:tcW w:w="167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60F2" w:rsidRPr="00691D60" w:rsidRDefault="001F60F2" w:rsidP="00F917DE">
            <w:pPr>
              <w:ind w:left="0"/>
              <w:rPr>
                <w:b/>
                <w:bCs/>
                <w:szCs w:val="22"/>
              </w:rPr>
            </w:pPr>
            <w:r w:rsidRPr="001F60F2">
              <w:rPr>
                <w:b/>
                <w:bCs/>
                <w:szCs w:val="22"/>
              </w:rPr>
              <w:t>Meeting</w:t>
            </w:r>
            <w:r w:rsidRPr="00691D60">
              <w:rPr>
                <w:b/>
                <w:bCs/>
                <w:szCs w:val="22"/>
              </w:rPr>
              <w:t>: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60F2" w:rsidRPr="00C43946" w:rsidRDefault="00FB177E" w:rsidP="00FF339F">
            <w:pPr>
              <w:pStyle w:val="BodyText"/>
            </w:pPr>
            <w:r>
              <w:t>AmanTech</w:t>
            </w:r>
            <w:r w:rsidR="009D0C32">
              <w:t xml:space="preserve"> – INITIAL MEETING </w:t>
            </w:r>
          </w:p>
        </w:tc>
      </w:tr>
      <w:tr w:rsidR="001F60F2" w:rsidRPr="0062246B" w:rsidTr="00B53DD9">
        <w:trPr>
          <w:trHeight w:val="345"/>
        </w:trPr>
        <w:tc>
          <w:tcPr>
            <w:tcW w:w="1673" w:type="dxa"/>
            <w:shd w:val="clear" w:color="auto" w:fill="auto"/>
            <w:vAlign w:val="center"/>
          </w:tcPr>
          <w:p w:rsidR="001F60F2" w:rsidRPr="00691D60" w:rsidRDefault="001F60F2" w:rsidP="00F917DE">
            <w:pPr>
              <w:ind w:left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Date - time</w:t>
            </w:r>
            <w:r w:rsidRPr="00691D60">
              <w:rPr>
                <w:b/>
                <w:bCs/>
                <w:szCs w:val="22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1F60F2" w:rsidRPr="00691D60" w:rsidRDefault="00FB177E" w:rsidP="00FF339F">
            <w:pPr>
              <w:pStyle w:val="BodyText"/>
            </w:pPr>
            <w:r>
              <w:t>02/04/2012</w:t>
            </w:r>
          </w:p>
        </w:tc>
      </w:tr>
      <w:tr w:rsidR="001F60F2" w:rsidRPr="00236AB0" w:rsidTr="00B53DD9">
        <w:trPr>
          <w:trHeight w:val="345"/>
        </w:trPr>
        <w:tc>
          <w:tcPr>
            <w:tcW w:w="1673" w:type="dxa"/>
            <w:shd w:val="clear" w:color="auto" w:fill="auto"/>
            <w:vAlign w:val="center"/>
          </w:tcPr>
          <w:p w:rsidR="001F60F2" w:rsidRPr="00691D60" w:rsidRDefault="001F60F2" w:rsidP="00F917DE">
            <w:pPr>
              <w:ind w:left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Place</w:t>
            </w:r>
            <w:r w:rsidRPr="00691D60">
              <w:rPr>
                <w:b/>
                <w:bCs/>
                <w:szCs w:val="22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1F60F2" w:rsidRPr="00691D60" w:rsidRDefault="00FB177E" w:rsidP="00FF339F">
            <w:pPr>
              <w:pStyle w:val="BodyText"/>
            </w:pPr>
            <w:r>
              <w:t>Skype</w:t>
            </w:r>
          </w:p>
        </w:tc>
      </w:tr>
      <w:tr w:rsidR="001F60F2" w:rsidRPr="008F3284" w:rsidTr="00B53DD9">
        <w:trPr>
          <w:trHeight w:val="330"/>
        </w:trPr>
        <w:tc>
          <w:tcPr>
            <w:tcW w:w="1673" w:type="dxa"/>
            <w:shd w:val="clear" w:color="auto" w:fill="auto"/>
            <w:vAlign w:val="center"/>
          </w:tcPr>
          <w:p w:rsidR="001F60F2" w:rsidRPr="00691D60" w:rsidRDefault="001F60F2" w:rsidP="00F917DE">
            <w:pPr>
              <w:ind w:left="0"/>
              <w:rPr>
                <w:b/>
                <w:bCs/>
                <w:szCs w:val="22"/>
              </w:rPr>
            </w:pPr>
            <w:r w:rsidRPr="00347FBD">
              <w:rPr>
                <w:b/>
                <w:bCs/>
                <w:szCs w:val="22"/>
              </w:rPr>
              <w:t>Attendees</w:t>
            </w:r>
            <w:r w:rsidRPr="00691D60">
              <w:rPr>
                <w:b/>
                <w:bCs/>
                <w:szCs w:val="22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F3284" w:rsidRDefault="00FB177E" w:rsidP="00FF339F">
            <w:pPr>
              <w:pStyle w:val="BodyText"/>
              <w:rPr>
                <w:lang w:val="da-DK"/>
              </w:rPr>
            </w:pPr>
            <w:r>
              <w:rPr>
                <w:lang w:val="da-DK"/>
              </w:rPr>
              <w:t>Mikael Floberg, HGO</w:t>
            </w:r>
          </w:p>
          <w:p w:rsidR="00FB177E" w:rsidRDefault="00FB177E" w:rsidP="00FF339F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Jesper</w:t>
            </w:r>
            <w:proofErr w:type="spellEnd"/>
            <w:r>
              <w:rPr>
                <w:lang w:val="en-US"/>
              </w:rPr>
              <w:t xml:space="preserve"> Lindberg, HGO</w:t>
            </w:r>
          </w:p>
          <w:p w:rsidR="00FB177E" w:rsidRPr="008F3284" w:rsidRDefault="00FB177E" w:rsidP="00FF339F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Robin </w:t>
            </w:r>
            <w:proofErr w:type="spellStart"/>
            <w:r>
              <w:rPr>
                <w:lang w:val="en-US"/>
              </w:rPr>
              <w:t>Westerlundh</w:t>
            </w:r>
            <w:proofErr w:type="spellEnd"/>
            <w:r>
              <w:rPr>
                <w:lang w:val="en-US"/>
              </w:rPr>
              <w:t>, HGO</w:t>
            </w:r>
          </w:p>
        </w:tc>
      </w:tr>
      <w:tr w:rsidR="007567F5" w:rsidRPr="001C010A" w:rsidTr="00B53DD9">
        <w:trPr>
          <w:trHeight w:val="330"/>
        </w:trPr>
        <w:tc>
          <w:tcPr>
            <w:tcW w:w="1673" w:type="dxa"/>
            <w:shd w:val="clear" w:color="auto" w:fill="auto"/>
            <w:vAlign w:val="center"/>
          </w:tcPr>
          <w:p w:rsidR="007567F5" w:rsidRDefault="007567F5" w:rsidP="00F917DE">
            <w:pPr>
              <w:ind w:left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Absent: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7567F5" w:rsidRPr="007567F5" w:rsidRDefault="007567F5" w:rsidP="00FF339F">
            <w:pPr>
              <w:pStyle w:val="BodyText"/>
              <w:rPr>
                <w:lang w:val="en-US"/>
              </w:rPr>
            </w:pPr>
          </w:p>
        </w:tc>
      </w:tr>
      <w:tr w:rsidR="001F60F2" w:rsidRPr="001C010A" w:rsidTr="00B53DD9">
        <w:trPr>
          <w:trHeight w:val="330"/>
        </w:trPr>
        <w:tc>
          <w:tcPr>
            <w:tcW w:w="1673" w:type="dxa"/>
            <w:shd w:val="clear" w:color="auto" w:fill="auto"/>
            <w:vAlign w:val="center"/>
          </w:tcPr>
          <w:p w:rsidR="001F60F2" w:rsidRPr="00691D60" w:rsidRDefault="001F60F2" w:rsidP="00F917DE">
            <w:pPr>
              <w:ind w:left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Annex</w:t>
            </w:r>
            <w:r w:rsidRPr="00691D60">
              <w:rPr>
                <w:b/>
                <w:bCs/>
                <w:szCs w:val="22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B53DD9" w:rsidRDefault="00B53DD9" w:rsidP="00FF339F">
            <w:pPr>
              <w:pStyle w:val="BodyText"/>
            </w:pPr>
            <w:r>
              <w:t>Document for decision:</w:t>
            </w:r>
          </w:p>
          <w:p w:rsidR="00B50F7F" w:rsidRPr="00331853" w:rsidRDefault="00B50F7F" w:rsidP="00FF339F">
            <w:pPr>
              <w:pStyle w:val="BodyText"/>
            </w:pPr>
            <w:r>
              <w:t>Document</w:t>
            </w:r>
            <w:r w:rsidR="00B53DD9">
              <w:t xml:space="preserve"> for your information</w:t>
            </w:r>
            <w:r>
              <w:t>:</w:t>
            </w:r>
          </w:p>
        </w:tc>
      </w:tr>
      <w:tr w:rsidR="001F60F2" w:rsidRPr="001C010A" w:rsidTr="00B53DD9">
        <w:trPr>
          <w:trHeight w:val="330"/>
        </w:trPr>
        <w:tc>
          <w:tcPr>
            <w:tcW w:w="1673" w:type="dxa"/>
            <w:shd w:val="clear" w:color="auto" w:fill="auto"/>
            <w:vAlign w:val="center"/>
          </w:tcPr>
          <w:p w:rsidR="001F60F2" w:rsidRPr="00691D60" w:rsidRDefault="001F60F2" w:rsidP="00F917DE">
            <w:pPr>
              <w:ind w:left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 xml:space="preserve">Next </w:t>
            </w:r>
            <w:r w:rsidRPr="001F60F2">
              <w:rPr>
                <w:b/>
                <w:bCs/>
                <w:szCs w:val="22"/>
              </w:rPr>
              <w:t>meeting</w:t>
            </w:r>
            <w:r>
              <w:rPr>
                <w:b/>
                <w:bCs/>
                <w:szCs w:val="22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1F60F2" w:rsidRPr="00331853" w:rsidRDefault="00FB177E" w:rsidP="00FF339F">
            <w:pPr>
              <w:pStyle w:val="BodyText"/>
            </w:pPr>
            <w:r>
              <w:t>09/04/2012</w:t>
            </w:r>
          </w:p>
        </w:tc>
      </w:tr>
    </w:tbl>
    <w:p w:rsidR="001F60F2" w:rsidRDefault="001F60F2" w:rsidP="001F60F2"/>
    <w:p w:rsidR="003D7678" w:rsidRDefault="003D7678" w:rsidP="001F60F2"/>
    <w:tbl>
      <w:tblPr>
        <w:tblW w:w="8335" w:type="dxa"/>
        <w:tblInd w:w="7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083"/>
        <w:gridCol w:w="4252"/>
      </w:tblGrid>
      <w:tr w:rsidR="00FF339F" w:rsidRPr="00C43946" w:rsidTr="00FF339F">
        <w:trPr>
          <w:trHeight w:val="255"/>
        </w:trPr>
        <w:tc>
          <w:tcPr>
            <w:tcW w:w="8335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F339F" w:rsidRPr="00C43946" w:rsidRDefault="00FF339F" w:rsidP="00FF339F">
            <w:pPr>
              <w:pStyle w:val="BodyText"/>
              <w:rPr>
                <w:caps/>
              </w:rPr>
            </w:pPr>
            <w:r>
              <w:t>AGENDA</w:t>
            </w:r>
          </w:p>
        </w:tc>
      </w:tr>
      <w:tr w:rsidR="00FF339F" w:rsidRPr="00691D60" w:rsidTr="00FF339F">
        <w:trPr>
          <w:trHeight w:val="345"/>
        </w:trPr>
        <w:tc>
          <w:tcPr>
            <w:tcW w:w="4083" w:type="dxa"/>
            <w:shd w:val="clear" w:color="auto" w:fill="FFFFFF" w:themeFill="background1"/>
          </w:tcPr>
          <w:p w:rsidR="00FF339F" w:rsidRPr="006470F1" w:rsidRDefault="00FF339F" w:rsidP="00FF339F">
            <w:pPr>
              <w:pStyle w:val="Formal1"/>
              <w:numPr>
                <w:ilvl w:val="0"/>
                <w:numId w:val="25"/>
              </w:numPr>
              <w:tabs>
                <w:tab w:val="num" w:pos="400"/>
              </w:tabs>
              <w:ind w:left="4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Say hi</w:t>
            </w:r>
          </w:p>
        </w:tc>
        <w:tc>
          <w:tcPr>
            <w:tcW w:w="4252" w:type="dxa"/>
            <w:shd w:val="clear" w:color="auto" w:fill="FFFFFF" w:themeFill="background1"/>
          </w:tcPr>
          <w:p w:rsidR="00FF339F" w:rsidRPr="00BE74EE" w:rsidRDefault="00FF339F" w:rsidP="00FF339F">
            <w:pPr>
              <w:pStyle w:val="Tabletext2"/>
              <w:rPr>
                <w:lang w:val="sv-SE"/>
              </w:rPr>
            </w:pPr>
            <w:r>
              <w:rPr>
                <w:lang w:val="sv-SE"/>
              </w:rPr>
              <w:t>All</w:t>
            </w:r>
          </w:p>
        </w:tc>
      </w:tr>
      <w:tr w:rsidR="00FF339F" w:rsidRPr="00691D60" w:rsidTr="00FF339F">
        <w:trPr>
          <w:trHeight w:val="345"/>
        </w:trPr>
        <w:tc>
          <w:tcPr>
            <w:tcW w:w="4083" w:type="dxa"/>
            <w:shd w:val="clear" w:color="auto" w:fill="FFFFFF" w:themeFill="background1"/>
          </w:tcPr>
          <w:p w:rsidR="00FF339F" w:rsidRPr="00FB177E" w:rsidRDefault="00FF339F" w:rsidP="00FF339F">
            <w:pPr>
              <w:pStyle w:val="Formal1"/>
              <w:numPr>
                <w:ilvl w:val="0"/>
                <w:numId w:val="25"/>
              </w:numPr>
              <w:tabs>
                <w:tab w:val="num" w:pos="400"/>
              </w:tabs>
              <w:ind w:left="400"/>
              <w:rPr>
                <w:rFonts w:ascii="Arial Narrow" w:hAnsi="Arial Narrow"/>
                <w:sz w:val="22"/>
                <w:szCs w:val="22"/>
                <w:lang w:val="da-DK"/>
              </w:rPr>
            </w:pPr>
            <w:r w:rsidRPr="00B71B50">
              <w:rPr>
                <w:rFonts w:ascii="Arial Narrow" w:hAnsi="Arial Narrow"/>
                <w:sz w:val="22"/>
                <w:szCs w:val="22"/>
              </w:rPr>
              <w:t>What</w:t>
            </w:r>
            <w:r>
              <w:rPr>
                <w:rFonts w:ascii="Arial Narrow" w:hAnsi="Arial Narrow"/>
                <w:sz w:val="22"/>
                <w:szCs w:val="22"/>
                <w:lang w:val="da-DK"/>
              </w:rPr>
              <w:t xml:space="preserve"> have </w:t>
            </w:r>
            <w:r w:rsidRPr="00B71B50">
              <w:rPr>
                <w:rFonts w:ascii="Arial Narrow" w:hAnsi="Arial Narrow"/>
                <w:sz w:val="22"/>
                <w:szCs w:val="22"/>
              </w:rPr>
              <w:t>been</w:t>
            </w:r>
            <w:r w:rsidRPr="00FB177E">
              <w:rPr>
                <w:rFonts w:ascii="Arial Narrow" w:hAnsi="Arial Narrow"/>
                <w:sz w:val="22"/>
                <w:szCs w:val="22"/>
              </w:rPr>
              <w:t xml:space="preserve"> decided</w:t>
            </w:r>
          </w:p>
        </w:tc>
        <w:tc>
          <w:tcPr>
            <w:tcW w:w="4252" w:type="dxa"/>
            <w:shd w:val="clear" w:color="auto" w:fill="FFFFFF" w:themeFill="background1"/>
          </w:tcPr>
          <w:p w:rsidR="00FF339F" w:rsidRPr="00BE74EE" w:rsidRDefault="00FF339F" w:rsidP="00FF339F">
            <w:pPr>
              <w:pStyle w:val="Tabletext2"/>
              <w:rPr>
                <w:lang w:val="sv-SE"/>
              </w:rPr>
            </w:pPr>
            <w:r>
              <w:rPr>
                <w:lang w:val="sv-SE"/>
              </w:rPr>
              <w:t>All</w:t>
            </w:r>
          </w:p>
        </w:tc>
      </w:tr>
      <w:tr w:rsidR="00FF339F" w:rsidRPr="008F3284" w:rsidTr="00FF339F">
        <w:trPr>
          <w:trHeight w:val="330"/>
        </w:trPr>
        <w:tc>
          <w:tcPr>
            <w:tcW w:w="4083" w:type="dxa"/>
            <w:shd w:val="clear" w:color="auto" w:fill="FFFFFF" w:themeFill="background1"/>
          </w:tcPr>
          <w:p w:rsidR="00FF339F" w:rsidRPr="00FB177E" w:rsidRDefault="00FF339F" w:rsidP="00FF339F">
            <w:pPr>
              <w:pStyle w:val="Formal1"/>
              <w:numPr>
                <w:ilvl w:val="0"/>
                <w:numId w:val="25"/>
              </w:numPr>
              <w:tabs>
                <w:tab w:val="num" w:pos="400"/>
              </w:tabs>
              <w:ind w:left="400"/>
              <w:rPr>
                <w:rFonts w:ascii="Arial Narrow" w:hAnsi="Arial Narrow"/>
                <w:sz w:val="22"/>
                <w:szCs w:val="22"/>
              </w:rPr>
            </w:pPr>
            <w:r w:rsidRPr="00FB177E">
              <w:rPr>
                <w:rFonts w:ascii="Arial Narrow" w:hAnsi="Arial Narrow"/>
                <w:sz w:val="22"/>
                <w:szCs w:val="22"/>
              </w:rPr>
              <w:t>Next Steps and Next Meeting</w:t>
            </w:r>
          </w:p>
        </w:tc>
        <w:tc>
          <w:tcPr>
            <w:tcW w:w="4252" w:type="dxa"/>
            <w:shd w:val="clear" w:color="auto" w:fill="FFFFFF" w:themeFill="background1"/>
          </w:tcPr>
          <w:p w:rsidR="00FF339F" w:rsidRPr="00BE74EE" w:rsidRDefault="00FF339F" w:rsidP="00FF339F">
            <w:pPr>
              <w:pStyle w:val="Tabletext2"/>
              <w:rPr>
                <w:lang w:val="sv-SE"/>
              </w:rPr>
            </w:pPr>
            <w:r>
              <w:rPr>
                <w:lang w:val="sv-SE"/>
              </w:rPr>
              <w:t>All</w:t>
            </w:r>
          </w:p>
        </w:tc>
      </w:tr>
    </w:tbl>
    <w:p w:rsidR="00FF339F" w:rsidRDefault="00FF339F" w:rsidP="001F60F2"/>
    <w:p w:rsidR="00FF339F" w:rsidRDefault="00FF339F" w:rsidP="001F60F2"/>
    <w:p w:rsidR="00EE0F17" w:rsidRPr="00FB177E" w:rsidRDefault="00EE0F17" w:rsidP="00EE0F17">
      <w:pPr>
        <w:pStyle w:val="Bullet1"/>
        <w:numPr>
          <w:ilvl w:val="0"/>
          <w:numId w:val="0"/>
        </w:numPr>
        <w:ind w:left="794" w:hanging="794"/>
        <w:rPr>
          <w:color w:val="auto"/>
        </w:rPr>
      </w:pPr>
      <w:r w:rsidRPr="00FB177E">
        <w:rPr>
          <w:color w:val="auto"/>
        </w:rPr>
        <w:t xml:space="preserve">AD.1. </w:t>
      </w:r>
      <w:r w:rsidRPr="00FB177E">
        <w:rPr>
          <w:color w:val="auto"/>
        </w:rPr>
        <w:tab/>
        <w:t>Welcome</w:t>
      </w:r>
    </w:p>
    <w:p w:rsidR="006470F1" w:rsidRDefault="00FB177E" w:rsidP="006470F1">
      <w:pPr>
        <w:pStyle w:val="Formal1"/>
        <w:numPr>
          <w:ilvl w:val="0"/>
          <w:numId w:val="32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Collect information</w:t>
      </w:r>
      <w:r w:rsidR="006470F1">
        <w:rPr>
          <w:rFonts w:ascii="Arial Narrow" w:hAnsi="Arial Narrow"/>
          <w:sz w:val="22"/>
          <w:szCs w:val="22"/>
        </w:rPr>
        <w:t xml:space="preserve"> </w:t>
      </w:r>
    </w:p>
    <w:p w:rsidR="00B71B50" w:rsidRDefault="00B71B50" w:rsidP="006470F1">
      <w:pPr>
        <w:pStyle w:val="Formal1"/>
        <w:numPr>
          <w:ilvl w:val="0"/>
          <w:numId w:val="32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The requirements hasn’t arrived yet</w:t>
      </w:r>
    </w:p>
    <w:p w:rsidR="003D7678" w:rsidRPr="006470F1" w:rsidRDefault="003D7678" w:rsidP="00B71B50">
      <w:pPr>
        <w:pStyle w:val="Formal1"/>
        <w:ind w:left="1440"/>
        <w:rPr>
          <w:rFonts w:ascii="Arial Narrow" w:hAnsi="Arial Narrow"/>
          <w:sz w:val="22"/>
          <w:szCs w:val="22"/>
          <w:lang w:val="da-DK"/>
        </w:rPr>
      </w:pPr>
    </w:p>
    <w:p w:rsidR="00EE0F17" w:rsidRPr="00FB177E" w:rsidRDefault="00EE0F17" w:rsidP="00EE0F17">
      <w:pPr>
        <w:pStyle w:val="Bullet1"/>
        <w:numPr>
          <w:ilvl w:val="0"/>
          <w:numId w:val="0"/>
        </w:numPr>
        <w:ind w:left="794" w:hanging="794"/>
        <w:rPr>
          <w:color w:val="auto"/>
          <w:lang w:val="da-DK"/>
        </w:rPr>
      </w:pPr>
      <w:r w:rsidRPr="00FB177E">
        <w:rPr>
          <w:color w:val="auto"/>
          <w:lang w:val="da-DK"/>
        </w:rPr>
        <w:t>AD.2.</w:t>
      </w:r>
      <w:r w:rsidRPr="00FB177E">
        <w:rPr>
          <w:color w:val="auto"/>
          <w:lang w:val="da-DK"/>
        </w:rPr>
        <w:tab/>
      </w:r>
      <w:r w:rsidR="00FB177E">
        <w:rPr>
          <w:color w:val="auto"/>
          <w:lang w:val="da-DK"/>
        </w:rPr>
        <w:t>Review of Requirments</w:t>
      </w:r>
    </w:p>
    <w:p w:rsidR="006470F1" w:rsidRPr="00FB177E" w:rsidRDefault="00F23554" w:rsidP="00FF339F">
      <w:pPr>
        <w:pStyle w:val="Brdtext1"/>
        <w:jc w:val="left"/>
        <w:rPr>
          <w:lang w:val="da-DK"/>
        </w:rPr>
      </w:pPr>
      <w:r w:rsidRPr="00B71B50">
        <w:rPr>
          <w:lang w:val="en-US"/>
        </w:rPr>
        <w:t>Description</w:t>
      </w:r>
    </w:p>
    <w:p w:rsidR="006470F1" w:rsidRPr="00F23554" w:rsidRDefault="00F23554" w:rsidP="006470F1">
      <w:pPr>
        <w:pStyle w:val="Formal1"/>
        <w:numPr>
          <w:ilvl w:val="0"/>
          <w:numId w:val="33"/>
        </w:numPr>
        <w:rPr>
          <w:rFonts w:ascii="Arial Narrow" w:hAnsi="Arial Narrow"/>
          <w:sz w:val="22"/>
          <w:szCs w:val="22"/>
        </w:rPr>
      </w:pPr>
      <w:r w:rsidRPr="00F23554">
        <w:rPr>
          <w:rFonts w:ascii="Arial Narrow" w:hAnsi="Arial Narrow"/>
          <w:sz w:val="22"/>
          <w:szCs w:val="22"/>
        </w:rPr>
        <w:t xml:space="preserve">A collection of information from the supplier is online for us to view. </w:t>
      </w:r>
      <w:r>
        <w:rPr>
          <w:rFonts w:ascii="Arial Narrow" w:hAnsi="Arial Narrow"/>
          <w:sz w:val="22"/>
          <w:szCs w:val="22"/>
        </w:rPr>
        <w:t>We should go throw this and to the tasks each of us. This is to learn the environment.</w:t>
      </w:r>
    </w:p>
    <w:p w:rsidR="00FB177E" w:rsidRDefault="00FB177E" w:rsidP="00B71B50">
      <w:pPr>
        <w:pStyle w:val="Formal1"/>
        <w:ind w:left="1440"/>
        <w:rPr>
          <w:rFonts w:ascii="Arial Narrow" w:hAnsi="Arial Narrow"/>
          <w:sz w:val="22"/>
          <w:szCs w:val="22"/>
          <w:lang w:val="sv-SE"/>
        </w:rPr>
      </w:pPr>
    </w:p>
    <w:p w:rsidR="005913CE" w:rsidRDefault="00FF339F" w:rsidP="00FF339F">
      <w:pPr>
        <w:pStyle w:val="Brdtext1"/>
        <w:jc w:val="left"/>
        <w:rPr>
          <w:lang w:val="da-DK"/>
        </w:rPr>
      </w:pPr>
      <w:proofErr w:type="spellStart"/>
      <w:r>
        <w:rPr>
          <w:lang w:val="da-DK"/>
        </w:rPr>
        <w:t>Demands</w:t>
      </w:r>
      <w:proofErr w:type="spellEnd"/>
    </w:p>
    <w:p w:rsidR="001D06F3" w:rsidRPr="00F23554" w:rsidRDefault="00F23554" w:rsidP="001D06F3">
      <w:pPr>
        <w:pStyle w:val="Formal1"/>
        <w:numPr>
          <w:ilvl w:val="0"/>
          <w:numId w:val="34"/>
        </w:numPr>
        <w:rPr>
          <w:rFonts w:ascii="Arial Narrow" w:hAnsi="Arial Narrow"/>
          <w:sz w:val="22"/>
          <w:szCs w:val="22"/>
        </w:rPr>
      </w:pPr>
      <w:r w:rsidRPr="00F23554">
        <w:rPr>
          <w:rFonts w:ascii="Arial Narrow" w:hAnsi="Arial Narrow"/>
          <w:sz w:val="22"/>
          <w:szCs w:val="22"/>
        </w:rPr>
        <w:t>Learn how the setup works.</w:t>
      </w:r>
      <w:r w:rsidR="00B71B50">
        <w:rPr>
          <w:rFonts w:ascii="Arial Narrow" w:hAnsi="Arial Narrow"/>
          <w:sz w:val="22"/>
          <w:szCs w:val="22"/>
        </w:rPr>
        <w:t xml:space="preserve"> Information of the environment </w:t>
      </w:r>
      <w:proofErr w:type="gramStart"/>
      <w:r w:rsidR="00B71B50">
        <w:rPr>
          <w:rFonts w:ascii="Arial Narrow" w:hAnsi="Arial Narrow"/>
          <w:sz w:val="22"/>
          <w:szCs w:val="22"/>
        </w:rPr>
        <w:t>see</w:t>
      </w:r>
      <w:proofErr w:type="gramEnd"/>
      <w:r w:rsidR="00B71B50">
        <w:rPr>
          <w:rFonts w:ascii="Arial Narrow" w:hAnsi="Arial Narrow"/>
          <w:sz w:val="22"/>
          <w:szCs w:val="22"/>
        </w:rPr>
        <w:t xml:space="preserve"> document w14.</w:t>
      </w:r>
    </w:p>
    <w:p w:rsidR="00EE0F17" w:rsidRPr="00FB177E" w:rsidRDefault="00FB177E" w:rsidP="00EE0F17">
      <w:pPr>
        <w:pStyle w:val="Bullet1"/>
        <w:numPr>
          <w:ilvl w:val="0"/>
          <w:numId w:val="0"/>
        </w:numPr>
        <w:ind w:left="794" w:hanging="794"/>
        <w:rPr>
          <w:color w:val="auto"/>
        </w:rPr>
      </w:pPr>
      <w:r w:rsidRPr="00FB177E">
        <w:rPr>
          <w:color w:val="auto"/>
        </w:rPr>
        <w:t>ad.3</w:t>
      </w:r>
      <w:r w:rsidR="00EE0F17" w:rsidRPr="00FB177E">
        <w:rPr>
          <w:color w:val="auto"/>
        </w:rPr>
        <w:t>.</w:t>
      </w:r>
      <w:r w:rsidR="00EE0F17" w:rsidRPr="00FB177E">
        <w:rPr>
          <w:color w:val="auto"/>
        </w:rPr>
        <w:tab/>
        <w:t>next steps and next meeting</w:t>
      </w:r>
    </w:p>
    <w:p w:rsidR="00EE0F17" w:rsidRPr="00FB177E" w:rsidRDefault="00FB177E" w:rsidP="00FB177E">
      <w:pPr>
        <w:pStyle w:val="Formal1"/>
        <w:numPr>
          <w:ilvl w:val="0"/>
          <w:numId w:val="37"/>
        </w:numPr>
        <w:rPr>
          <w:rFonts w:ascii="Arial Narrow" w:hAnsi="Arial Narrow"/>
          <w:sz w:val="22"/>
          <w:szCs w:val="22"/>
        </w:rPr>
      </w:pPr>
      <w:r w:rsidRPr="00FB177E">
        <w:rPr>
          <w:rFonts w:ascii="Arial Narrow" w:hAnsi="Arial Narrow"/>
          <w:sz w:val="22"/>
          <w:szCs w:val="22"/>
        </w:rPr>
        <w:t xml:space="preserve">We have decided to meet after a week. </w:t>
      </w:r>
    </w:p>
    <w:p w:rsidR="00EE0F17" w:rsidRPr="00FB177E" w:rsidRDefault="00EE0F17" w:rsidP="00FF339F">
      <w:pPr>
        <w:pStyle w:val="Brdtext1"/>
        <w:rPr>
          <w:lang w:val="en-US"/>
        </w:rPr>
      </w:pPr>
    </w:p>
    <w:p w:rsidR="00AB776C" w:rsidRPr="00FB177E" w:rsidRDefault="00CB17C8" w:rsidP="001D06F3">
      <w:pPr>
        <w:spacing w:before="0" w:after="0"/>
        <w:ind w:left="0"/>
        <w:rPr>
          <w:color w:val="000000"/>
          <w:szCs w:val="22"/>
          <w:lang w:val="en-US"/>
        </w:rPr>
      </w:pPr>
      <w:r w:rsidRPr="00FB177E">
        <w:rPr>
          <w:lang w:val="en-US"/>
        </w:rPr>
        <w:br w:type="page"/>
      </w:r>
    </w:p>
    <w:p w:rsidR="0000249E" w:rsidRDefault="0000249E" w:rsidP="00AB776C">
      <w:pPr>
        <w:pStyle w:val="Bullet1"/>
        <w:numPr>
          <w:ilvl w:val="0"/>
          <w:numId w:val="0"/>
        </w:numPr>
        <w:ind w:left="794"/>
        <w:jc w:val="center"/>
      </w:pPr>
      <w:r>
        <w:lastRenderedPageBreak/>
        <w:t>ACtion list</w:t>
      </w:r>
    </w:p>
    <w:p w:rsidR="0000249E" w:rsidRPr="0000249E" w:rsidRDefault="0000249E" w:rsidP="00FF339F">
      <w:pPr>
        <w:pStyle w:val="Brdtext1"/>
      </w:pPr>
    </w:p>
    <w:tbl>
      <w:tblPr>
        <w:tblStyle w:val="MediumShading1-Accent2"/>
        <w:tblW w:w="0" w:type="auto"/>
        <w:tblInd w:w="959" w:type="dxa"/>
        <w:tblLayout w:type="fixed"/>
        <w:tblLook w:val="04A0" w:firstRow="1" w:lastRow="0" w:firstColumn="1" w:lastColumn="0" w:noHBand="0" w:noVBand="1"/>
      </w:tblPr>
      <w:tblGrid>
        <w:gridCol w:w="524"/>
        <w:gridCol w:w="2594"/>
        <w:gridCol w:w="851"/>
        <w:gridCol w:w="1240"/>
        <w:gridCol w:w="567"/>
        <w:gridCol w:w="673"/>
        <w:gridCol w:w="567"/>
        <w:gridCol w:w="922"/>
      </w:tblGrid>
      <w:tr w:rsidR="00734AE3" w:rsidRPr="001C499E" w:rsidTr="00FF33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734AE3" w:rsidRPr="001C499E" w:rsidRDefault="00734AE3" w:rsidP="00FF339F">
            <w:pPr>
              <w:pStyle w:val="BodyText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594" w:type="dxa"/>
          </w:tcPr>
          <w:p w:rsidR="00734AE3" w:rsidRPr="001C499E" w:rsidRDefault="00734AE3" w:rsidP="00FF339F">
            <w:pPr>
              <w:pStyle w:val="BodyText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851" w:type="dxa"/>
          </w:tcPr>
          <w:p w:rsidR="00734AE3" w:rsidRPr="001C499E" w:rsidRDefault="00734AE3" w:rsidP="00FF339F">
            <w:pPr>
              <w:pStyle w:val="BodyText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Resp.</w:t>
            </w:r>
          </w:p>
        </w:tc>
        <w:tc>
          <w:tcPr>
            <w:tcW w:w="1240" w:type="dxa"/>
          </w:tcPr>
          <w:p w:rsidR="00734AE3" w:rsidRDefault="00734AE3" w:rsidP="00FF339F">
            <w:pPr>
              <w:pStyle w:val="BodyText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07" w:type="dxa"/>
            <w:gridSpan w:val="3"/>
          </w:tcPr>
          <w:p w:rsidR="00734AE3" w:rsidRPr="001C499E" w:rsidRDefault="00734AE3" w:rsidP="00FF339F">
            <w:pPr>
              <w:pStyle w:val="BodyText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Deadline</w:t>
            </w:r>
          </w:p>
        </w:tc>
        <w:tc>
          <w:tcPr>
            <w:tcW w:w="922" w:type="dxa"/>
          </w:tcPr>
          <w:p w:rsidR="00734AE3" w:rsidRDefault="00734AE3" w:rsidP="00FF339F">
            <w:pPr>
              <w:pStyle w:val="BodyText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734AE3" w:rsidRPr="001C499E" w:rsidTr="00FF3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734AE3" w:rsidRPr="001C499E" w:rsidRDefault="00734AE3" w:rsidP="00FF339F">
            <w:pPr>
              <w:pStyle w:val="BodyTextleft"/>
              <w:rPr>
                <w:lang w:val="en-US"/>
              </w:rPr>
            </w:pPr>
            <w:r w:rsidRPr="001C499E">
              <w:rPr>
                <w:lang w:val="en-US"/>
              </w:rPr>
              <w:t>1</w:t>
            </w:r>
          </w:p>
        </w:tc>
        <w:tc>
          <w:tcPr>
            <w:tcW w:w="2594" w:type="dxa"/>
          </w:tcPr>
          <w:p w:rsidR="00734AE3" w:rsidRPr="001C499E" w:rsidRDefault="00FB177E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Get to know the </w:t>
            </w:r>
            <w:r w:rsidR="00B71B50">
              <w:rPr>
                <w:lang w:val="en-US"/>
              </w:rPr>
              <w:t>environment</w:t>
            </w:r>
            <w:r>
              <w:rPr>
                <w:lang w:val="en-US"/>
              </w:rPr>
              <w:t>.</w:t>
            </w:r>
          </w:p>
        </w:tc>
        <w:tc>
          <w:tcPr>
            <w:tcW w:w="851" w:type="dxa"/>
          </w:tcPr>
          <w:p w:rsidR="00734AE3" w:rsidRPr="001C499E" w:rsidRDefault="003D7678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Init</w:t>
            </w:r>
          </w:p>
        </w:tc>
        <w:tc>
          <w:tcPr>
            <w:tcW w:w="1240" w:type="dxa"/>
          </w:tcPr>
          <w:p w:rsidR="00734AE3" w:rsidRDefault="00FB177E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02-04-2012</w:t>
            </w:r>
          </w:p>
        </w:tc>
        <w:tc>
          <w:tcPr>
            <w:tcW w:w="1240" w:type="dxa"/>
            <w:gridSpan w:val="2"/>
          </w:tcPr>
          <w:p w:rsidR="00734AE3" w:rsidRPr="001C499E" w:rsidRDefault="00FB177E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09-04-2012</w:t>
            </w:r>
          </w:p>
        </w:tc>
        <w:tc>
          <w:tcPr>
            <w:tcW w:w="1489" w:type="dxa"/>
            <w:gridSpan w:val="2"/>
          </w:tcPr>
          <w:p w:rsidR="00734AE3" w:rsidRDefault="00734AE3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bookmarkStart w:id="0" w:name="_GoBack"/>
        <w:bookmarkEnd w:id="0"/>
      </w:tr>
      <w:tr w:rsidR="00734AE3" w:rsidRPr="001C499E" w:rsidTr="00FF33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734AE3" w:rsidRPr="001C499E" w:rsidRDefault="00734AE3" w:rsidP="00FF339F">
            <w:pPr>
              <w:pStyle w:val="BodyTextleft"/>
              <w:rPr>
                <w:lang w:val="en-US"/>
              </w:rPr>
            </w:pPr>
          </w:p>
        </w:tc>
        <w:tc>
          <w:tcPr>
            <w:tcW w:w="2594" w:type="dxa"/>
          </w:tcPr>
          <w:p w:rsidR="00734AE3" w:rsidRPr="001C499E" w:rsidRDefault="00734AE3" w:rsidP="00FF339F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:rsidR="00734AE3" w:rsidRPr="001C499E" w:rsidRDefault="00734AE3" w:rsidP="00FF339F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40" w:type="dxa"/>
          </w:tcPr>
          <w:p w:rsidR="00734AE3" w:rsidRDefault="00734AE3" w:rsidP="00FF339F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:rsidR="00734AE3" w:rsidRPr="001C499E" w:rsidRDefault="00734AE3" w:rsidP="00FF339F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62" w:type="dxa"/>
            <w:gridSpan w:val="3"/>
          </w:tcPr>
          <w:p w:rsidR="00734AE3" w:rsidRDefault="00734AE3" w:rsidP="00FF339F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34AE3" w:rsidRPr="001C499E" w:rsidTr="00FF3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734AE3" w:rsidRPr="001C499E" w:rsidRDefault="00734AE3" w:rsidP="00FF339F">
            <w:pPr>
              <w:pStyle w:val="BodyTextleft"/>
              <w:rPr>
                <w:lang w:val="en-US"/>
              </w:rPr>
            </w:pPr>
          </w:p>
        </w:tc>
        <w:tc>
          <w:tcPr>
            <w:tcW w:w="2594" w:type="dxa"/>
          </w:tcPr>
          <w:p w:rsidR="00734AE3" w:rsidRPr="001C499E" w:rsidRDefault="00734AE3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:rsidR="00734AE3" w:rsidRPr="001C499E" w:rsidRDefault="00734AE3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40" w:type="dxa"/>
          </w:tcPr>
          <w:p w:rsidR="00734AE3" w:rsidRDefault="00734AE3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:rsidR="00734AE3" w:rsidRPr="001C499E" w:rsidRDefault="00734AE3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62" w:type="dxa"/>
            <w:gridSpan w:val="3"/>
          </w:tcPr>
          <w:p w:rsidR="00734AE3" w:rsidRDefault="00734AE3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34AE3" w:rsidRPr="001C499E" w:rsidTr="00FF33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734AE3" w:rsidRPr="001C499E" w:rsidRDefault="00734AE3" w:rsidP="00FF339F">
            <w:pPr>
              <w:pStyle w:val="BodyTextleft"/>
              <w:rPr>
                <w:lang w:val="en-US"/>
              </w:rPr>
            </w:pPr>
          </w:p>
        </w:tc>
        <w:tc>
          <w:tcPr>
            <w:tcW w:w="2594" w:type="dxa"/>
          </w:tcPr>
          <w:p w:rsidR="00734AE3" w:rsidRPr="001C499E" w:rsidRDefault="00734AE3" w:rsidP="00FF339F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:rsidR="00734AE3" w:rsidRPr="001C499E" w:rsidRDefault="00734AE3" w:rsidP="00FF339F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40" w:type="dxa"/>
          </w:tcPr>
          <w:p w:rsidR="00734AE3" w:rsidRDefault="00734AE3" w:rsidP="00FF339F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:rsidR="00734AE3" w:rsidRPr="001C499E" w:rsidRDefault="00734AE3" w:rsidP="00FF339F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62" w:type="dxa"/>
            <w:gridSpan w:val="3"/>
          </w:tcPr>
          <w:p w:rsidR="00734AE3" w:rsidRDefault="00734AE3" w:rsidP="00FF339F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34AE3" w:rsidRPr="001C499E" w:rsidTr="00FF3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734AE3" w:rsidRDefault="00734AE3" w:rsidP="00FF339F">
            <w:pPr>
              <w:pStyle w:val="BodyTextleft"/>
              <w:rPr>
                <w:lang w:val="en-US"/>
              </w:rPr>
            </w:pPr>
          </w:p>
        </w:tc>
        <w:tc>
          <w:tcPr>
            <w:tcW w:w="2594" w:type="dxa"/>
          </w:tcPr>
          <w:p w:rsidR="00734AE3" w:rsidRDefault="00734AE3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:rsidR="00734AE3" w:rsidRDefault="00734AE3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40" w:type="dxa"/>
          </w:tcPr>
          <w:p w:rsidR="00734AE3" w:rsidRDefault="00734AE3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67" w:type="dxa"/>
          </w:tcPr>
          <w:p w:rsidR="00734AE3" w:rsidRDefault="00734AE3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62" w:type="dxa"/>
            <w:gridSpan w:val="3"/>
          </w:tcPr>
          <w:p w:rsidR="00734AE3" w:rsidRDefault="00734AE3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0249E" w:rsidRPr="00EE0F17" w:rsidRDefault="0000249E" w:rsidP="00FF339F">
      <w:pPr>
        <w:pStyle w:val="Brdtext1"/>
      </w:pPr>
    </w:p>
    <w:sectPr w:rsidR="0000249E" w:rsidRPr="00EE0F17" w:rsidSect="00FB177E">
      <w:headerReference w:type="default" r:id="rId8"/>
      <w:footerReference w:type="default" r:id="rId9"/>
      <w:pgSz w:w="11906" w:h="16838"/>
      <w:pgMar w:top="1701" w:right="1417" w:bottom="1417" w:left="1417" w:header="570" w:footer="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2D77" w:rsidRDefault="00432D77" w:rsidP="00AF18B0">
      <w:pPr>
        <w:spacing w:before="0" w:after="0"/>
      </w:pPr>
      <w:r>
        <w:separator/>
      </w:r>
    </w:p>
  </w:endnote>
  <w:endnote w:type="continuationSeparator" w:id="0">
    <w:p w:rsidR="00432D77" w:rsidRDefault="00432D77" w:rsidP="00AF18B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 Bold">
    <w:altName w:val="Arial Narrow"/>
    <w:panose1 w:val="020B0706020202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8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959"/>
      <w:gridCol w:w="142"/>
      <w:gridCol w:w="1262"/>
      <w:gridCol w:w="297"/>
      <w:gridCol w:w="709"/>
      <w:gridCol w:w="3118"/>
      <w:gridCol w:w="61"/>
      <w:gridCol w:w="317"/>
      <w:gridCol w:w="2457"/>
      <w:gridCol w:w="60"/>
    </w:tblGrid>
    <w:tr w:rsidR="001D06F3" w:rsidTr="0059464F">
      <w:trPr>
        <w:gridAfter w:val="1"/>
        <w:wAfter w:w="60" w:type="dxa"/>
        <w:cantSplit/>
      </w:trPr>
      <w:tc>
        <w:tcPr>
          <w:tcW w:w="959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C25DB">
          <w:pPr>
            <w:pStyle w:val="Footer"/>
            <w:ind w:left="0"/>
            <w:rPr>
              <w:color w:val="5F5042"/>
              <w:sz w:val="16"/>
              <w:szCs w:val="16"/>
              <w:lang w:val="en-US"/>
            </w:rPr>
          </w:pPr>
          <w:r>
            <w:rPr>
              <w:color w:val="5F5042"/>
              <w:sz w:val="16"/>
              <w:szCs w:val="16"/>
            </w:rPr>
            <w:t>Printing date</w:t>
          </w:r>
        </w:p>
      </w:tc>
      <w:tc>
        <w:tcPr>
          <w:tcW w:w="1404" w:type="dxa"/>
          <w:gridSpan w:val="2"/>
          <w:tcBorders>
            <w:top w:val="nil"/>
            <w:left w:val="nil"/>
            <w:bottom w:val="nil"/>
            <w:right w:val="nil"/>
          </w:tcBorders>
          <w:tcMar>
            <w:left w:w="57" w:type="dxa"/>
            <w:right w:w="57" w:type="dxa"/>
          </w:tcMar>
        </w:tcPr>
        <w:p w:rsidR="001D06F3" w:rsidRPr="0059464F" w:rsidRDefault="001D06F3" w:rsidP="008C25DB">
          <w:pPr>
            <w:pStyle w:val="Footer"/>
            <w:ind w:left="-109"/>
            <w:rPr>
              <w:color w:val="5F5042"/>
              <w:sz w:val="16"/>
              <w:szCs w:val="16"/>
            </w:rPr>
          </w:pPr>
          <w:r>
            <w:rPr>
              <w:color w:val="5F5042"/>
              <w:sz w:val="16"/>
              <w:szCs w:val="16"/>
            </w:rPr>
            <w:t xml:space="preserve">        </w:t>
          </w:r>
          <w:r w:rsidR="0091754B" w:rsidRPr="0059464F">
            <w:rPr>
              <w:color w:val="5F5042"/>
              <w:sz w:val="16"/>
              <w:szCs w:val="16"/>
            </w:rPr>
            <w:fldChar w:fldCharType="begin"/>
          </w:r>
          <w:r w:rsidRPr="0059464F">
            <w:rPr>
              <w:color w:val="5F5042"/>
              <w:sz w:val="16"/>
              <w:szCs w:val="16"/>
            </w:rPr>
            <w:instrText xml:space="preserve"> TIME \@ "yyyy-MM-dd" </w:instrText>
          </w:r>
          <w:r w:rsidR="0091754B" w:rsidRPr="0059464F">
            <w:rPr>
              <w:color w:val="5F5042"/>
              <w:sz w:val="16"/>
              <w:szCs w:val="16"/>
            </w:rPr>
            <w:fldChar w:fldCharType="separate"/>
          </w:r>
          <w:r w:rsidR="00FF339F">
            <w:rPr>
              <w:noProof/>
              <w:color w:val="5F5042"/>
              <w:sz w:val="16"/>
              <w:szCs w:val="16"/>
            </w:rPr>
            <w:t>2012-04-04</w:t>
          </w:r>
          <w:r w:rsidR="0091754B" w:rsidRPr="0059464F">
            <w:rPr>
              <w:color w:val="5F5042"/>
              <w:sz w:val="16"/>
              <w:szCs w:val="16"/>
            </w:rPr>
            <w:fldChar w:fldCharType="end"/>
          </w:r>
        </w:p>
      </w:tc>
      <w:tc>
        <w:tcPr>
          <w:tcW w:w="1006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3118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ind w:left="-108"/>
            <w:jc w:val="center"/>
            <w:rPr>
              <w:color w:val="5F5042"/>
              <w:sz w:val="16"/>
              <w:szCs w:val="16"/>
            </w:rPr>
          </w:pPr>
          <w:r w:rsidRPr="0059464F">
            <w:rPr>
              <w:color w:val="5F5042"/>
              <w:sz w:val="16"/>
              <w:szCs w:val="16"/>
            </w:rPr>
            <w:t>UNCONTROLLED IF PRINTED</w:t>
          </w:r>
        </w:p>
      </w:tc>
      <w:tc>
        <w:tcPr>
          <w:tcW w:w="2835" w:type="dxa"/>
          <w:gridSpan w:val="3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jc w:val="right"/>
            <w:rPr>
              <w:color w:val="5F5042"/>
              <w:sz w:val="16"/>
              <w:szCs w:val="16"/>
            </w:rPr>
          </w:pPr>
          <w:r w:rsidRPr="0059464F">
            <w:rPr>
              <w:color w:val="5F5042"/>
              <w:sz w:val="16"/>
              <w:szCs w:val="16"/>
            </w:rPr>
            <w:t xml:space="preserve">Page </w:t>
          </w:r>
          <w:r w:rsidR="0091754B" w:rsidRPr="0059464F">
            <w:rPr>
              <w:color w:val="5F5042"/>
              <w:sz w:val="16"/>
              <w:szCs w:val="16"/>
            </w:rPr>
            <w:fldChar w:fldCharType="begin"/>
          </w:r>
          <w:r w:rsidRPr="0059464F">
            <w:rPr>
              <w:color w:val="5F5042"/>
              <w:sz w:val="16"/>
              <w:szCs w:val="16"/>
            </w:rPr>
            <w:instrText xml:space="preserve"> PAGE </w:instrText>
          </w:r>
          <w:r w:rsidR="0091754B" w:rsidRPr="0059464F">
            <w:rPr>
              <w:color w:val="5F5042"/>
              <w:sz w:val="16"/>
              <w:szCs w:val="16"/>
            </w:rPr>
            <w:fldChar w:fldCharType="separate"/>
          </w:r>
          <w:r w:rsidR="00FF339F">
            <w:rPr>
              <w:noProof/>
              <w:color w:val="5F5042"/>
              <w:sz w:val="16"/>
              <w:szCs w:val="16"/>
            </w:rPr>
            <w:t>2</w:t>
          </w:r>
          <w:r w:rsidR="0091754B" w:rsidRPr="0059464F">
            <w:rPr>
              <w:color w:val="5F5042"/>
              <w:sz w:val="16"/>
              <w:szCs w:val="16"/>
            </w:rPr>
            <w:fldChar w:fldCharType="end"/>
          </w:r>
          <w:r w:rsidRPr="0059464F">
            <w:rPr>
              <w:color w:val="5F5042"/>
              <w:sz w:val="16"/>
              <w:szCs w:val="16"/>
            </w:rPr>
            <w:t xml:space="preserve"> of </w:t>
          </w:r>
          <w:r w:rsidR="0091754B" w:rsidRPr="0059464F">
            <w:rPr>
              <w:color w:val="5F5042"/>
              <w:sz w:val="16"/>
              <w:szCs w:val="16"/>
            </w:rPr>
            <w:fldChar w:fldCharType="begin"/>
          </w:r>
          <w:r w:rsidRPr="0059464F">
            <w:rPr>
              <w:color w:val="5F5042"/>
              <w:sz w:val="16"/>
              <w:szCs w:val="16"/>
            </w:rPr>
            <w:instrText xml:space="preserve"> NUMPAGES </w:instrText>
          </w:r>
          <w:r w:rsidR="0091754B" w:rsidRPr="0059464F">
            <w:rPr>
              <w:color w:val="5F5042"/>
              <w:sz w:val="16"/>
              <w:szCs w:val="16"/>
            </w:rPr>
            <w:fldChar w:fldCharType="separate"/>
          </w:r>
          <w:r w:rsidR="00FF339F">
            <w:rPr>
              <w:noProof/>
              <w:color w:val="5F5042"/>
              <w:sz w:val="16"/>
              <w:szCs w:val="16"/>
            </w:rPr>
            <w:t>2</w:t>
          </w:r>
          <w:r w:rsidR="0091754B" w:rsidRPr="0059464F">
            <w:rPr>
              <w:color w:val="5F5042"/>
              <w:sz w:val="16"/>
              <w:szCs w:val="16"/>
            </w:rPr>
            <w:fldChar w:fldCharType="end"/>
          </w:r>
        </w:p>
      </w:tc>
    </w:tr>
    <w:tr w:rsidR="001D06F3" w:rsidTr="0059464F">
      <w:trPr>
        <w:gridAfter w:val="1"/>
        <w:wAfter w:w="60" w:type="dxa"/>
        <w:cantSplit/>
      </w:trPr>
      <w:tc>
        <w:tcPr>
          <w:tcW w:w="959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ind w:left="0"/>
            <w:rPr>
              <w:color w:val="5F5042"/>
              <w:sz w:val="16"/>
              <w:szCs w:val="16"/>
            </w:rPr>
          </w:pPr>
        </w:p>
      </w:tc>
      <w:tc>
        <w:tcPr>
          <w:tcW w:w="1404" w:type="dxa"/>
          <w:gridSpan w:val="2"/>
          <w:tcBorders>
            <w:top w:val="nil"/>
            <w:left w:val="nil"/>
            <w:bottom w:val="nil"/>
            <w:right w:val="nil"/>
          </w:tcBorders>
          <w:tcMar>
            <w:left w:w="57" w:type="dxa"/>
            <w:right w:w="57" w:type="dxa"/>
          </w:tcMar>
        </w:tcPr>
        <w:p w:rsidR="001D06F3" w:rsidRPr="0059464F" w:rsidRDefault="001D06F3" w:rsidP="0059464F">
          <w:pPr>
            <w:pStyle w:val="Footer"/>
            <w:ind w:left="-109"/>
            <w:rPr>
              <w:rStyle w:val="PlaceholderText"/>
              <w:color w:val="5F5042"/>
              <w:sz w:val="16"/>
              <w:szCs w:val="16"/>
              <w:lang w:val="en-US"/>
            </w:rPr>
          </w:pPr>
        </w:p>
      </w:tc>
      <w:tc>
        <w:tcPr>
          <w:tcW w:w="1006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3118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378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2457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</w:tr>
    <w:tr w:rsidR="001D06F3" w:rsidTr="0059464F">
      <w:trPr>
        <w:gridAfter w:val="1"/>
        <w:wAfter w:w="60" w:type="dxa"/>
        <w:cantSplit/>
      </w:trPr>
      <w:tc>
        <w:tcPr>
          <w:tcW w:w="959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ind w:left="0"/>
            <w:rPr>
              <w:color w:val="5F5042"/>
              <w:sz w:val="16"/>
              <w:szCs w:val="16"/>
            </w:rPr>
          </w:pPr>
        </w:p>
      </w:tc>
      <w:tc>
        <w:tcPr>
          <w:tcW w:w="1404" w:type="dxa"/>
          <w:gridSpan w:val="2"/>
          <w:tcBorders>
            <w:top w:val="nil"/>
            <w:left w:val="nil"/>
            <w:bottom w:val="nil"/>
            <w:right w:val="nil"/>
          </w:tcBorders>
          <w:tcMar>
            <w:left w:w="57" w:type="dxa"/>
            <w:right w:w="57" w:type="dxa"/>
          </w:tcMar>
        </w:tcPr>
        <w:p w:rsidR="001D06F3" w:rsidRPr="0059464F" w:rsidRDefault="001D06F3" w:rsidP="0059464F">
          <w:pPr>
            <w:pStyle w:val="Footer"/>
            <w:ind w:left="-109"/>
            <w:rPr>
              <w:rStyle w:val="PlaceholderText"/>
              <w:color w:val="5F5042"/>
              <w:sz w:val="16"/>
              <w:szCs w:val="16"/>
              <w:lang w:val="en-US"/>
            </w:rPr>
          </w:pPr>
        </w:p>
      </w:tc>
      <w:tc>
        <w:tcPr>
          <w:tcW w:w="1006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3118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378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2457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</w:tr>
    <w:tr w:rsidR="001D06F3" w:rsidTr="0059464F">
      <w:tc>
        <w:tcPr>
          <w:tcW w:w="1101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ind w:left="0"/>
            <w:rPr>
              <w:color w:val="5F5042"/>
              <w:sz w:val="16"/>
              <w:szCs w:val="16"/>
              <w:lang w:val="en-US"/>
            </w:rPr>
          </w:pPr>
        </w:p>
      </w:tc>
      <w:tc>
        <w:tcPr>
          <w:tcW w:w="1559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ind w:left="-109"/>
            <w:rPr>
              <w:color w:val="5F5042"/>
              <w:sz w:val="16"/>
              <w:szCs w:val="16"/>
            </w:rPr>
          </w:pPr>
        </w:p>
      </w:tc>
      <w:tc>
        <w:tcPr>
          <w:tcW w:w="3888" w:type="dxa"/>
          <w:gridSpan w:val="3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jc w:val="center"/>
            <w:rPr>
              <w:color w:val="5F5042"/>
              <w:sz w:val="16"/>
              <w:szCs w:val="16"/>
            </w:rPr>
          </w:pPr>
        </w:p>
      </w:tc>
      <w:tc>
        <w:tcPr>
          <w:tcW w:w="2834" w:type="dxa"/>
          <w:gridSpan w:val="3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</w:tr>
  </w:tbl>
  <w:p w:rsidR="001D06F3" w:rsidRPr="00F70B5B" w:rsidRDefault="001D06F3" w:rsidP="00F70B5B">
    <w:pPr>
      <w:pStyle w:val="Footer"/>
      <w:ind w:left="0"/>
      <w:rPr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2D77" w:rsidRDefault="00432D77" w:rsidP="00AF18B0">
      <w:pPr>
        <w:spacing w:before="0" w:after="0"/>
      </w:pPr>
      <w:r>
        <w:separator/>
      </w:r>
    </w:p>
  </w:footnote>
  <w:footnote w:type="continuationSeparator" w:id="0">
    <w:p w:rsidR="00432D77" w:rsidRDefault="00432D77" w:rsidP="00AF18B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55" w:type="dxa"/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624"/>
      <w:gridCol w:w="1843"/>
      <w:gridCol w:w="1559"/>
      <w:gridCol w:w="2835"/>
      <w:gridCol w:w="2694"/>
    </w:tblGrid>
    <w:tr w:rsidR="001D06F3" w:rsidTr="0059464F">
      <w:trPr>
        <w:cantSplit/>
        <w:trHeight w:val="429"/>
      </w:trPr>
      <w:tc>
        <w:tcPr>
          <w:tcW w:w="624" w:type="dxa"/>
        </w:tcPr>
        <w:p w:rsidR="001D06F3" w:rsidRPr="00591C80" w:rsidRDefault="001D06F3" w:rsidP="0059464F">
          <w:pPr>
            <w:pStyle w:val="Header"/>
            <w:ind w:left="0"/>
          </w:pPr>
        </w:p>
      </w:tc>
      <w:tc>
        <w:tcPr>
          <w:tcW w:w="1843" w:type="dxa"/>
        </w:tcPr>
        <w:p w:rsidR="001D06F3" w:rsidRPr="0059464F" w:rsidRDefault="001D06F3" w:rsidP="0059464F">
          <w:pPr>
            <w:pStyle w:val="Header"/>
            <w:jc w:val="center"/>
            <w:rPr>
              <w:color w:val="5F5042"/>
              <w:sz w:val="18"/>
              <w:szCs w:val="18"/>
            </w:rPr>
          </w:pPr>
        </w:p>
      </w:tc>
      <w:tc>
        <w:tcPr>
          <w:tcW w:w="4394" w:type="dxa"/>
          <w:gridSpan w:val="2"/>
        </w:tcPr>
        <w:p w:rsidR="001D06F3" w:rsidRPr="0059464F" w:rsidRDefault="001D06F3" w:rsidP="0059464F">
          <w:pPr>
            <w:pStyle w:val="Header"/>
            <w:jc w:val="center"/>
            <w:rPr>
              <w:color w:val="5F5042"/>
              <w:sz w:val="18"/>
              <w:szCs w:val="18"/>
            </w:rPr>
          </w:pPr>
        </w:p>
        <w:p w:rsidR="001D06F3" w:rsidRPr="0059464F" w:rsidRDefault="001D06F3" w:rsidP="0059464F">
          <w:pPr>
            <w:pStyle w:val="Header"/>
            <w:jc w:val="center"/>
            <w:rPr>
              <w:color w:val="5F5042"/>
              <w:sz w:val="18"/>
              <w:szCs w:val="18"/>
            </w:rPr>
          </w:pPr>
        </w:p>
      </w:tc>
      <w:tc>
        <w:tcPr>
          <w:tcW w:w="2694" w:type="dxa"/>
          <w:vMerge w:val="restart"/>
        </w:tcPr>
        <w:p w:rsidR="001D06F3" w:rsidRPr="00591C80" w:rsidRDefault="00FB177E" w:rsidP="0081580E">
          <w:pPr>
            <w:pStyle w:val="Header"/>
          </w:pPr>
          <w:r w:rsidRPr="00BB5BEC">
            <w:rPr>
              <w:noProof/>
              <w:color w:val="000000" w:themeColor="text1"/>
              <w:lang w:val="sv-SE" w:eastAsia="sv-SE"/>
            </w:rPr>
            <w:drawing>
              <wp:inline distT="0" distB="0" distL="0" distR="0" wp14:anchorId="00C5ECF5" wp14:editId="442026A1">
                <wp:extent cx="1409786" cy="591102"/>
                <wp:effectExtent l="0" t="0" r="0" b="0"/>
                <wp:docPr id="4" name="Picture 4" descr="C:\Users\denmif\AppData\Local\Temp\SNAGHTML3868127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denmif\AppData\Local\Temp\SNAGHTML3868127f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75" cy="5910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D06F3" w:rsidTr="0059464F">
      <w:trPr>
        <w:cantSplit/>
      </w:trPr>
      <w:tc>
        <w:tcPr>
          <w:tcW w:w="4026" w:type="dxa"/>
          <w:gridSpan w:val="3"/>
        </w:tcPr>
        <w:p w:rsidR="001D06F3" w:rsidRPr="00FB177E" w:rsidRDefault="001D06F3" w:rsidP="00FB177E">
          <w:pPr>
            <w:pStyle w:val="Kund"/>
            <w:ind w:left="0"/>
            <w:rPr>
              <w:color w:val="auto"/>
              <w:sz w:val="16"/>
              <w:szCs w:val="16"/>
            </w:rPr>
          </w:pPr>
          <w:r w:rsidRPr="00FB177E">
            <w:rPr>
              <w:color w:val="auto"/>
              <w:szCs w:val="20"/>
            </w:rPr>
            <w:t>&lt;</w:t>
          </w:r>
          <w:r w:rsidR="00FB177E" w:rsidRPr="00FB177E">
            <w:rPr>
              <w:color w:val="auto"/>
              <w:szCs w:val="20"/>
            </w:rPr>
            <w:t>Amantech</w:t>
          </w:r>
          <w:r w:rsidRPr="00FB177E">
            <w:rPr>
              <w:color w:val="auto"/>
              <w:szCs w:val="20"/>
            </w:rPr>
            <w:t>&gt;</w:t>
          </w:r>
        </w:p>
      </w:tc>
      <w:tc>
        <w:tcPr>
          <w:tcW w:w="2835" w:type="dxa"/>
          <w:tcMar>
            <w:left w:w="57" w:type="dxa"/>
            <w:right w:w="57" w:type="dxa"/>
          </w:tcMar>
        </w:tcPr>
        <w:p w:rsidR="001D06F3" w:rsidRPr="0059464F" w:rsidRDefault="001D06F3" w:rsidP="00F70B5B">
          <w:pPr>
            <w:rPr>
              <w:color w:val="5F5042"/>
              <w:sz w:val="16"/>
              <w:szCs w:val="16"/>
            </w:rPr>
          </w:pPr>
          <w:r w:rsidRPr="0059464F">
            <w:rPr>
              <w:color w:val="5F5042"/>
              <w:sz w:val="16"/>
              <w:szCs w:val="16"/>
            </w:rPr>
            <w:t>Document type</w:t>
          </w:r>
        </w:p>
      </w:tc>
      <w:tc>
        <w:tcPr>
          <w:tcW w:w="2694" w:type="dxa"/>
          <w:vMerge/>
        </w:tcPr>
        <w:p w:rsidR="001D06F3" w:rsidRPr="0059464F" w:rsidRDefault="001D06F3" w:rsidP="0081580E">
          <w:pPr>
            <w:rPr>
              <w:color w:val="5F5042"/>
              <w:sz w:val="16"/>
              <w:szCs w:val="16"/>
            </w:rPr>
          </w:pPr>
        </w:p>
      </w:tc>
    </w:tr>
    <w:tr w:rsidR="001D06F3" w:rsidRPr="002F4CE4" w:rsidTr="0059464F">
      <w:trPr>
        <w:cantSplit/>
      </w:trPr>
      <w:tc>
        <w:tcPr>
          <w:tcW w:w="624" w:type="dxa"/>
        </w:tcPr>
        <w:p w:rsidR="001D06F3" w:rsidRPr="00591C80" w:rsidRDefault="001D06F3" w:rsidP="0081580E">
          <w:pPr>
            <w:pStyle w:val="Header"/>
          </w:pPr>
        </w:p>
      </w:tc>
      <w:tc>
        <w:tcPr>
          <w:tcW w:w="1843" w:type="dxa"/>
        </w:tcPr>
        <w:p w:rsidR="001D06F3" w:rsidRPr="0059464F" w:rsidRDefault="001D06F3" w:rsidP="0081580E">
          <w:pPr>
            <w:pStyle w:val="Header"/>
            <w:rPr>
              <w:szCs w:val="22"/>
            </w:rPr>
          </w:pPr>
        </w:p>
      </w:tc>
      <w:tc>
        <w:tcPr>
          <w:tcW w:w="1559" w:type="dxa"/>
        </w:tcPr>
        <w:p w:rsidR="001D06F3" w:rsidRPr="0059464F" w:rsidRDefault="001D06F3" w:rsidP="0081580E">
          <w:pPr>
            <w:pStyle w:val="Header"/>
            <w:rPr>
              <w:szCs w:val="22"/>
            </w:rPr>
          </w:pPr>
        </w:p>
      </w:tc>
      <w:tc>
        <w:tcPr>
          <w:tcW w:w="2835" w:type="dxa"/>
        </w:tcPr>
        <w:p w:rsidR="001D06F3" w:rsidRPr="00591C80" w:rsidRDefault="001D06F3" w:rsidP="001F60F2">
          <w:pPr>
            <w:pStyle w:val="Documenttype"/>
          </w:pPr>
          <w:r>
            <w:t>Minutes of meeting</w:t>
          </w:r>
        </w:p>
      </w:tc>
      <w:tc>
        <w:tcPr>
          <w:tcW w:w="2694" w:type="dxa"/>
          <w:vMerge/>
        </w:tcPr>
        <w:p w:rsidR="001D06F3" w:rsidRPr="00591C80" w:rsidRDefault="001D06F3" w:rsidP="0081580E">
          <w:pPr>
            <w:pStyle w:val="Header"/>
          </w:pPr>
        </w:p>
      </w:tc>
    </w:tr>
    <w:tr w:rsidR="001D06F3" w:rsidTr="0059464F">
      <w:trPr>
        <w:cantSplit/>
      </w:trPr>
      <w:tc>
        <w:tcPr>
          <w:tcW w:w="624" w:type="dxa"/>
        </w:tcPr>
        <w:p w:rsidR="001D06F3" w:rsidRPr="00591C80" w:rsidRDefault="001D06F3" w:rsidP="0059464F">
          <w:pPr>
            <w:pStyle w:val="Header"/>
            <w:ind w:left="0"/>
          </w:pPr>
          <w:r w:rsidRPr="0059464F">
            <w:rPr>
              <w:color w:val="5F5042"/>
              <w:sz w:val="16"/>
              <w:szCs w:val="16"/>
            </w:rPr>
            <w:t>Author:</w:t>
          </w:r>
          <w:r w:rsidRPr="0059464F">
            <w:rPr>
              <w:color w:val="5F5042"/>
              <w:sz w:val="16"/>
              <w:szCs w:val="16"/>
            </w:rPr>
            <w:tab/>
          </w:r>
        </w:p>
      </w:tc>
      <w:tc>
        <w:tcPr>
          <w:tcW w:w="1843" w:type="dxa"/>
        </w:tcPr>
        <w:p w:rsidR="001D06F3" w:rsidRPr="0059464F" w:rsidRDefault="00FB177E" w:rsidP="003D7678">
          <w:pPr>
            <w:pStyle w:val="Header"/>
            <w:tabs>
              <w:tab w:val="clear" w:pos="4536"/>
            </w:tabs>
            <w:ind w:left="0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Mikael Floberg</w:t>
          </w:r>
        </w:p>
      </w:tc>
      <w:tc>
        <w:tcPr>
          <w:tcW w:w="1559" w:type="dxa"/>
        </w:tcPr>
        <w:p w:rsidR="001D06F3" w:rsidRPr="0059464F" w:rsidRDefault="001D06F3" w:rsidP="0059464F">
          <w:pPr>
            <w:pStyle w:val="Header"/>
            <w:tabs>
              <w:tab w:val="clear" w:pos="4536"/>
            </w:tabs>
            <w:ind w:left="-57"/>
            <w:rPr>
              <w:b/>
              <w:sz w:val="18"/>
              <w:szCs w:val="18"/>
            </w:rPr>
          </w:pPr>
        </w:p>
      </w:tc>
      <w:tc>
        <w:tcPr>
          <w:tcW w:w="2835" w:type="dxa"/>
        </w:tcPr>
        <w:p w:rsidR="001D06F3" w:rsidRPr="0059464F" w:rsidRDefault="001D06F3" w:rsidP="0081580E">
          <w:pPr>
            <w:pStyle w:val="Header"/>
            <w:rPr>
              <w:b/>
              <w:szCs w:val="22"/>
            </w:rPr>
          </w:pPr>
        </w:p>
      </w:tc>
      <w:tc>
        <w:tcPr>
          <w:tcW w:w="2694" w:type="dxa"/>
        </w:tcPr>
        <w:p w:rsidR="001D06F3" w:rsidRPr="00591C80" w:rsidRDefault="001D06F3" w:rsidP="0081580E">
          <w:pPr>
            <w:pStyle w:val="Header"/>
          </w:pPr>
        </w:p>
      </w:tc>
    </w:tr>
  </w:tbl>
  <w:p w:rsidR="001D06F3" w:rsidRPr="00F70B5B" w:rsidRDefault="00FF339F" w:rsidP="00F70B5B">
    <w:pPr>
      <w:pStyle w:val="Header"/>
      <w:ind w:left="0"/>
      <w:rPr>
        <w:sz w:val="16"/>
        <w:szCs w:val="16"/>
      </w:rPr>
    </w:pPr>
    <w:r>
      <w:rPr>
        <w:noProof/>
        <w:sz w:val="16"/>
        <w:szCs w:val="16"/>
        <w:lang w:eastAsia="sv-SE"/>
      </w:rPr>
      <w:pict>
        <v:line id="_x0000_s1029" style="position:absolute;z-index:251658752;mso-wrap-edited:f;mso-position-horizontal-relative:text;mso-position-vertical-relative:text" from="-2.35pt,2.65pt" to="466.2pt,2.65pt" wrapcoords="-34 -2147483648 0 -2147483648 10817 -2147483648 10817 -2147483648 21565 -2147483648 21669 -2147483648 -34 -2147483648" strokecolor="black [3213]" strokeweight="1pt">
          <w10:wrap type="tight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E1CE4"/>
    <w:multiLevelType w:val="multilevel"/>
    <w:tmpl w:val="1EAAA5CA"/>
    <w:styleLink w:val="Rubrik1FujitsuNDSE"/>
    <w:lvl w:ilvl="0">
      <w:start w:val="1"/>
      <w:numFmt w:val="decimal"/>
      <w:lvlText w:val="%1."/>
      <w:lvlJc w:val="left"/>
      <w:pPr>
        <w:tabs>
          <w:tab w:val="num" w:pos="1077"/>
        </w:tabs>
        <w:ind w:left="1077" w:hanging="1077"/>
      </w:pPr>
      <w:rPr>
        <w:rFonts w:ascii="Arial" w:hAnsi="Arial" w:hint="default"/>
        <w:color w:val="F50A0A"/>
        <w:sz w:val="20"/>
      </w:rPr>
    </w:lvl>
    <w:lvl w:ilvl="1">
      <w:start w:val="1"/>
      <w:numFmt w:val="decimal"/>
      <w:lvlText w:val="%1.%2."/>
      <w:lvlJc w:val="left"/>
      <w:pPr>
        <w:tabs>
          <w:tab w:val="num" w:pos="2154"/>
        </w:tabs>
        <w:ind w:left="2154" w:hanging="107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31"/>
        </w:tabs>
        <w:ind w:left="3231" w:hanging="107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08"/>
        </w:tabs>
        <w:ind w:left="4308" w:hanging="107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385"/>
        </w:tabs>
        <w:ind w:left="5385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62"/>
        </w:tabs>
        <w:ind w:left="6462" w:hanging="107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39"/>
        </w:tabs>
        <w:ind w:left="7539" w:hanging="107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16"/>
        </w:tabs>
        <w:ind w:left="8616" w:hanging="107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693"/>
        </w:tabs>
        <w:ind w:left="9693" w:hanging="1077"/>
      </w:pPr>
      <w:rPr>
        <w:rFonts w:hint="default"/>
      </w:rPr>
    </w:lvl>
  </w:abstractNum>
  <w:abstractNum w:abstractNumId="1">
    <w:nsid w:val="007524AD"/>
    <w:multiLevelType w:val="hybridMultilevel"/>
    <w:tmpl w:val="8C3C647E"/>
    <w:lvl w:ilvl="0" w:tplc="040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">
    <w:nsid w:val="00C826E4"/>
    <w:multiLevelType w:val="hybridMultilevel"/>
    <w:tmpl w:val="0C100C4C"/>
    <w:lvl w:ilvl="0" w:tplc="289AFFC8">
      <w:start w:val="1"/>
      <w:numFmt w:val="decimal"/>
      <w:pStyle w:val="Listnummer1"/>
      <w:lvlText w:val="%1."/>
      <w:lvlJc w:val="left"/>
      <w:pPr>
        <w:ind w:left="2024" w:hanging="360"/>
      </w:pPr>
    </w:lvl>
    <w:lvl w:ilvl="1" w:tplc="041D0019" w:tentative="1">
      <w:start w:val="1"/>
      <w:numFmt w:val="lowerLetter"/>
      <w:lvlText w:val="%2."/>
      <w:lvlJc w:val="left"/>
      <w:pPr>
        <w:ind w:left="2744" w:hanging="360"/>
      </w:pPr>
    </w:lvl>
    <w:lvl w:ilvl="2" w:tplc="041D001B" w:tentative="1">
      <w:start w:val="1"/>
      <w:numFmt w:val="lowerRoman"/>
      <w:lvlText w:val="%3."/>
      <w:lvlJc w:val="right"/>
      <w:pPr>
        <w:ind w:left="3464" w:hanging="180"/>
      </w:pPr>
    </w:lvl>
    <w:lvl w:ilvl="3" w:tplc="041D000F" w:tentative="1">
      <w:start w:val="1"/>
      <w:numFmt w:val="decimal"/>
      <w:lvlText w:val="%4."/>
      <w:lvlJc w:val="left"/>
      <w:pPr>
        <w:ind w:left="4184" w:hanging="360"/>
      </w:pPr>
    </w:lvl>
    <w:lvl w:ilvl="4" w:tplc="041D0019" w:tentative="1">
      <w:start w:val="1"/>
      <w:numFmt w:val="lowerLetter"/>
      <w:lvlText w:val="%5."/>
      <w:lvlJc w:val="left"/>
      <w:pPr>
        <w:ind w:left="4904" w:hanging="360"/>
      </w:pPr>
    </w:lvl>
    <w:lvl w:ilvl="5" w:tplc="041D001B" w:tentative="1">
      <w:start w:val="1"/>
      <w:numFmt w:val="lowerRoman"/>
      <w:lvlText w:val="%6."/>
      <w:lvlJc w:val="right"/>
      <w:pPr>
        <w:ind w:left="5624" w:hanging="180"/>
      </w:pPr>
    </w:lvl>
    <w:lvl w:ilvl="6" w:tplc="041D000F" w:tentative="1">
      <w:start w:val="1"/>
      <w:numFmt w:val="decimal"/>
      <w:lvlText w:val="%7."/>
      <w:lvlJc w:val="left"/>
      <w:pPr>
        <w:ind w:left="6344" w:hanging="360"/>
      </w:pPr>
    </w:lvl>
    <w:lvl w:ilvl="7" w:tplc="041D0019" w:tentative="1">
      <w:start w:val="1"/>
      <w:numFmt w:val="lowerLetter"/>
      <w:lvlText w:val="%8."/>
      <w:lvlJc w:val="left"/>
      <w:pPr>
        <w:ind w:left="7064" w:hanging="360"/>
      </w:pPr>
    </w:lvl>
    <w:lvl w:ilvl="8" w:tplc="041D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3">
    <w:nsid w:val="0D245BEB"/>
    <w:multiLevelType w:val="hybridMultilevel"/>
    <w:tmpl w:val="EB0A798C"/>
    <w:lvl w:ilvl="0" w:tplc="FF168A68">
      <w:start w:val="1"/>
      <w:numFmt w:val="decimal"/>
      <w:lvlText w:val="%1."/>
      <w:lvlJc w:val="left"/>
      <w:pPr>
        <w:ind w:left="360" w:hanging="360"/>
      </w:pPr>
      <w:rPr>
        <w:rFonts w:ascii="Arial Narrow Bold" w:hAnsi="Arial Narrow Bold" w:hint="default"/>
        <w:b/>
        <w:i w:val="0"/>
        <w:caps/>
        <w:strike w:val="0"/>
        <w:dstrike w:val="0"/>
        <w:shadow w:val="0"/>
        <w:emboss w:val="0"/>
        <w:imprint w:val="0"/>
        <w:vanish w:val="0"/>
        <w:color w:val="auto"/>
        <w:sz w:val="24"/>
        <w:vertAlign w:val="baseline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1734BA"/>
    <w:multiLevelType w:val="hybridMultilevel"/>
    <w:tmpl w:val="D6309040"/>
    <w:lvl w:ilvl="0" w:tplc="0809000F">
      <w:start w:val="1"/>
      <w:numFmt w:val="decimal"/>
      <w:lvlText w:val="%1."/>
      <w:lvlJc w:val="left"/>
      <w:pPr>
        <w:tabs>
          <w:tab w:val="num" w:pos="860"/>
        </w:tabs>
        <w:ind w:left="86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E626F72"/>
    <w:multiLevelType w:val="hybridMultilevel"/>
    <w:tmpl w:val="4F4224A6"/>
    <w:lvl w:ilvl="0" w:tplc="040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AD711B"/>
    <w:multiLevelType w:val="hybridMultilevel"/>
    <w:tmpl w:val="B38EC928"/>
    <w:lvl w:ilvl="0" w:tplc="C13E1D02">
      <w:start w:val="1"/>
      <w:numFmt w:val="decimal"/>
      <w:lvlText w:val="%1."/>
      <w:lvlJc w:val="left"/>
      <w:pPr>
        <w:ind w:left="360" w:hanging="360"/>
      </w:pPr>
      <w:rPr>
        <w:rFonts w:ascii="Arial Narrow Bold" w:hAnsi="Arial Narrow Bold" w:hint="default"/>
        <w:b/>
        <w:i w:val="0"/>
        <w:caps/>
        <w:strike w:val="0"/>
        <w:dstrike w:val="0"/>
        <w:shadow w:val="0"/>
        <w:emboss w:val="0"/>
        <w:imprint w:val="0"/>
        <w:vanish w:val="0"/>
        <w:color w:val="auto"/>
        <w:sz w:val="24"/>
        <w:vertAlign w:val="baseline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DB4CC1"/>
    <w:multiLevelType w:val="hybridMultilevel"/>
    <w:tmpl w:val="F3D276E6"/>
    <w:lvl w:ilvl="0" w:tplc="7A76865E">
      <w:start w:val="1"/>
      <w:numFmt w:val="decimal"/>
      <w:lvlText w:val="%1."/>
      <w:lvlJc w:val="left"/>
      <w:pPr>
        <w:ind w:left="717" w:hanging="360"/>
      </w:pPr>
      <w:rPr>
        <w:rFonts w:hint="default"/>
        <w:b/>
        <w:i w:val="0"/>
        <w:color w:val="FF0000"/>
        <w:sz w:val="24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291811"/>
    <w:multiLevelType w:val="hybridMultilevel"/>
    <w:tmpl w:val="01DA520A"/>
    <w:lvl w:ilvl="0" w:tplc="040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9">
    <w:nsid w:val="238C7AFA"/>
    <w:multiLevelType w:val="hybridMultilevel"/>
    <w:tmpl w:val="117C04E6"/>
    <w:lvl w:ilvl="0" w:tplc="040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0">
    <w:nsid w:val="296B3AA2"/>
    <w:multiLevelType w:val="hybridMultilevel"/>
    <w:tmpl w:val="4268F0B4"/>
    <w:lvl w:ilvl="0" w:tplc="08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A53222"/>
    <w:multiLevelType w:val="hybridMultilevel"/>
    <w:tmpl w:val="131EC87C"/>
    <w:lvl w:ilvl="0" w:tplc="E2D2479C">
      <w:start w:val="1"/>
      <w:numFmt w:val="bullet"/>
      <w:pStyle w:val="Punkt2"/>
      <w:lvlText w:val=""/>
      <w:lvlJc w:val="left"/>
      <w:pPr>
        <w:ind w:left="1851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12">
    <w:nsid w:val="37A73A9D"/>
    <w:multiLevelType w:val="hybridMultilevel"/>
    <w:tmpl w:val="B4FE07C8"/>
    <w:lvl w:ilvl="0" w:tplc="0406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3">
    <w:nsid w:val="444A11E1"/>
    <w:multiLevelType w:val="hybridMultilevel"/>
    <w:tmpl w:val="696AA662"/>
    <w:lvl w:ilvl="0" w:tplc="08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1472C1"/>
    <w:multiLevelType w:val="hybridMultilevel"/>
    <w:tmpl w:val="A91ABE5C"/>
    <w:lvl w:ilvl="0" w:tplc="7BDC16A0">
      <w:start w:val="1"/>
      <w:numFmt w:val="lowerLetter"/>
      <w:pStyle w:val="Listnummer2"/>
      <w:lvlText w:val="%1)"/>
      <w:lvlJc w:val="left"/>
      <w:pPr>
        <w:ind w:left="2211" w:hanging="360"/>
      </w:pPr>
    </w:lvl>
    <w:lvl w:ilvl="1" w:tplc="041D0019" w:tentative="1">
      <w:start w:val="1"/>
      <w:numFmt w:val="lowerLetter"/>
      <w:lvlText w:val="%2."/>
      <w:lvlJc w:val="left"/>
      <w:pPr>
        <w:ind w:left="2931" w:hanging="360"/>
      </w:pPr>
    </w:lvl>
    <w:lvl w:ilvl="2" w:tplc="041D001B" w:tentative="1">
      <w:start w:val="1"/>
      <w:numFmt w:val="lowerRoman"/>
      <w:lvlText w:val="%3."/>
      <w:lvlJc w:val="right"/>
      <w:pPr>
        <w:ind w:left="3651" w:hanging="180"/>
      </w:pPr>
    </w:lvl>
    <w:lvl w:ilvl="3" w:tplc="041D000F" w:tentative="1">
      <w:start w:val="1"/>
      <w:numFmt w:val="decimal"/>
      <w:lvlText w:val="%4."/>
      <w:lvlJc w:val="left"/>
      <w:pPr>
        <w:ind w:left="4371" w:hanging="360"/>
      </w:pPr>
    </w:lvl>
    <w:lvl w:ilvl="4" w:tplc="041D0019" w:tentative="1">
      <w:start w:val="1"/>
      <w:numFmt w:val="lowerLetter"/>
      <w:lvlText w:val="%5."/>
      <w:lvlJc w:val="left"/>
      <w:pPr>
        <w:ind w:left="5091" w:hanging="360"/>
      </w:pPr>
    </w:lvl>
    <w:lvl w:ilvl="5" w:tplc="041D001B" w:tentative="1">
      <w:start w:val="1"/>
      <w:numFmt w:val="lowerRoman"/>
      <w:lvlText w:val="%6."/>
      <w:lvlJc w:val="right"/>
      <w:pPr>
        <w:ind w:left="5811" w:hanging="180"/>
      </w:pPr>
    </w:lvl>
    <w:lvl w:ilvl="6" w:tplc="041D000F" w:tentative="1">
      <w:start w:val="1"/>
      <w:numFmt w:val="decimal"/>
      <w:lvlText w:val="%7."/>
      <w:lvlJc w:val="left"/>
      <w:pPr>
        <w:ind w:left="6531" w:hanging="360"/>
      </w:pPr>
    </w:lvl>
    <w:lvl w:ilvl="7" w:tplc="041D0019" w:tentative="1">
      <w:start w:val="1"/>
      <w:numFmt w:val="lowerLetter"/>
      <w:lvlText w:val="%8."/>
      <w:lvlJc w:val="left"/>
      <w:pPr>
        <w:ind w:left="7251" w:hanging="360"/>
      </w:pPr>
    </w:lvl>
    <w:lvl w:ilvl="8" w:tplc="041D001B" w:tentative="1">
      <w:start w:val="1"/>
      <w:numFmt w:val="lowerRoman"/>
      <w:lvlText w:val="%9."/>
      <w:lvlJc w:val="right"/>
      <w:pPr>
        <w:ind w:left="7971" w:hanging="180"/>
      </w:pPr>
    </w:lvl>
  </w:abstractNum>
  <w:abstractNum w:abstractNumId="15">
    <w:nsid w:val="4BE43910"/>
    <w:multiLevelType w:val="hybridMultilevel"/>
    <w:tmpl w:val="534A961A"/>
    <w:lvl w:ilvl="0" w:tplc="0406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6">
    <w:nsid w:val="4DE92B2E"/>
    <w:multiLevelType w:val="hybridMultilevel"/>
    <w:tmpl w:val="696AA662"/>
    <w:lvl w:ilvl="0" w:tplc="08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623BC4"/>
    <w:multiLevelType w:val="hybridMultilevel"/>
    <w:tmpl w:val="25569C40"/>
    <w:lvl w:ilvl="0" w:tplc="0406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8">
    <w:nsid w:val="52844E51"/>
    <w:multiLevelType w:val="hybridMultilevel"/>
    <w:tmpl w:val="674EAB5A"/>
    <w:lvl w:ilvl="0" w:tplc="A76E978E">
      <w:start w:val="1"/>
      <w:numFmt w:val="decimal"/>
      <w:lvlText w:val="%1."/>
      <w:lvlJc w:val="left"/>
      <w:pPr>
        <w:ind w:left="720" w:hanging="360"/>
      </w:pPr>
      <w:rPr>
        <w:rFonts w:ascii="Arial Narrow Bold" w:hAnsi="Arial Narrow Bold" w:hint="default"/>
        <w:b/>
        <w:i w:val="0"/>
        <w:caps/>
        <w:strike w:val="0"/>
        <w:dstrike w:val="0"/>
        <w:shadow w:val="0"/>
        <w:emboss w:val="0"/>
        <w:imprint w:val="0"/>
        <w:vanish w:val="0"/>
        <w:color w:val="auto"/>
        <w:sz w:val="24"/>
        <w:vertAlign w:val="baseline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B64C26"/>
    <w:multiLevelType w:val="hybridMultilevel"/>
    <w:tmpl w:val="464C26B6"/>
    <w:lvl w:ilvl="0" w:tplc="040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0">
    <w:nsid w:val="5717679F"/>
    <w:multiLevelType w:val="hybridMultilevel"/>
    <w:tmpl w:val="3734186E"/>
    <w:lvl w:ilvl="0" w:tplc="04060001">
      <w:start w:val="1"/>
      <w:numFmt w:val="bullet"/>
      <w:lvlText w:val=""/>
      <w:lvlJc w:val="left"/>
      <w:pPr>
        <w:ind w:left="1518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238" w:hanging="360"/>
      </w:pPr>
      <w:rPr>
        <w:rFonts w:ascii="Courier New" w:hAnsi="Courier New" w:hint="default"/>
      </w:rPr>
    </w:lvl>
    <w:lvl w:ilvl="2" w:tplc="04060005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abstractNum w:abstractNumId="21">
    <w:nsid w:val="57D842C6"/>
    <w:multiLevelType w:val="hybridMultilevel"/>
    <w:tmpl w:val="F3D4ADB8"/>
    <w:lvl w:ilvl="0" w:tplc="A76E978E">
      <w:start w:val="1"/>
      <w:numFmt w:val="bullet"/>
      <w:pStyle w:val="Punkt3"/>
      <w:lvlText w:val=""/>
      <w:lvlJc w:val="left"/>
      <w:pPr>
        <w:ind w:left="2568" w:hanging="360"/>
      </w:pPr>
      <w:rPr>
        <w:rFonts w:ascii="Symbol" w:hAnsi="Symbol" w:hint="default"/>
        <w:color w:val="auto"/>
      </w:rPr>
    </w:lvl>
    <w:lvl w:ilvl="1" w:tplc="041D0019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2" w:tplc="041D001B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3" w:tplc="041D000F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4" w:tplc="041D0019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5" w:tplc="041D001B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  <w:lvl w:ilvl="6" w:tplc="041D000F" w:tentative="1">
      <w:start w:val="1"/>
      <w:numFmt w:val="bullet"/>
      <w:lvlText w:val=""/>
      <w:lvlJc w:val="left"/>
      <w:pPr>
        <w:ind w:left="6888" w:hanging="360"/>
      </w:pPr>
      <w:rPr>
        <w:rFonts w:ascii="Symbol" w:hAnsi="Symbol" w:hint="default"/>
      </w:rPr>
    </w:lvl>
    <w:lvl w:ilvl="7" w:tplc="041D0019" w:tentative="1">
      <w:start w:val="1"/>
      <w:numFmt w:val="bullet"/>
      <w:lvlText w:val="o"/>
      <w:lvlJc w:val="left"/>
      <w:pPr>
        <w:ind w:left="7608" w:hanging="360"/>
      </w:pPr>
      <w:rPr>
        <w:rFonts w:ascii="Courier New" w:hAnsi="Courier New" w:cs="Courier New" w:hint="default"/>
      </w:rPr>
    </w:lvl>
    <w:lvl w:ilvl="8" w:tplc="041D001B" w:tentative="1">
      <w:start w:val="1"/>
      <w:numFmt w:val="bullet"/>
      <w:lvlText w:val=""/>
      <w:lvlJc w:val="left"/>
      <w:pPr>
        <w:ind w:left="8328" w:hanging="360"/>
      </w:pPr>
      <w:rPr>
        <w:rFonts w:ascii="Wingdings" w:hAnsi="Wingdings" w:hint="default"/>
      </w:rPr>
    </w:lvl>
  </w:abstractNum>
  <w:abstractNum w:abstractNumId="22">
    <w:nsid w:val="5EC901B6"/>
    <w:multiLevelType w:val="hybridMultilevel"/>
    <w:tmpl w:val="17D49758"/>
    <w:lvl w:ilvl="0" w:tplc="8D902E28">
      <w:start w:val="1"/>
      <w:numFmt w:val="decimal"/>
      <w:pStyle w:val="Rubrik11"/>
      <w:lvlText w:val="%1."/>
      <w:lvlJc w:val="left"/>
      <w:pPr>
        <w:ind w:left="720" w:hanging="360"/>
      </w:pPr>
      <w:rPr>
        <w:rFonts w:ascii="Arial Narrow Bold" w:hAnsi="Arial Narrow Bold" w:hint="default"/>
        <w:b/>
        <w:i w:val="0"/>
        <w:caps/>
        <w:strike w:val="0"/>
        <w:dstrike w:val="0"/>
        <w:shadow w:val="0"/>
        <w:emboss w:val="0"/>
        <w:imprint w:val="0"/>
        <w:vanish w:val="0"/>
        <w:color w:val="auto"/>
        <w:sz w:val="24"/>
        <w:vertAlign w:val="baseline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3347B2"/>
    <w:multiLevelType w:val="hybridMultilevel"/>
    <w:tmpl w:val="3D40418A"/>
    <w:lvl w:ilvl="0" w:tplc="31364508">
      <w:start w:val="1"/>
      <w:numFmt w:val="decimal"/>
      <w:lvlText w:val="%1."/>
      <w:lvlJc w:val="left"/>
      <w:pPr>
        <w:ind w:left="360" w:hanging="360"/>
      </w:pPr>
      <w:rPr>
        <w:rFonts w:ascii="Arial Narrow Bold" w:hAnsi="Arial Narrow Bold" w:hint="default"/>
        <w:b/>
        <w:i w:val="0"/>
        <w:color w:val="auto"/>
        <w:sz w:val="24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EC4F69"/>
    <w:multiLevelType w:val="multilevel"/>
    <w:tmpl w:val="E3A27584"/>
    <w:lvl w:ilvl="0">
      <w:start w:val="1"/>
      <w:numFmt w:val="decimal"/>
      <w:pStyle w:val="Rubrik1NDSE"/>
      <w:lvlText w:val="%1."/>
      <w:lvlJc w:val="left"/>
      <w:pPr>
        <w:ind w:left="794" w:hanging="794"/>
      </w:pPr>
      <w:rPr>
        <w:rFonts w:hint="default"/>
        <w:b/>
        <w:caps/>
        <w:color w:val="FF0000"/>
        <w:sz w:val="24"/>
      </w:rPr>
    </w:lvl>
    <w:lvl w:ilvl="1">
      <w:start w:val="1"/>
      <w:numFmt w:val="decimal"/>
      <w:pStyle w:val="Rubrik2NDSE"/>
      <w:lvlText w:val="%1.%2."/>
      <w:lvlJc w:val="left"/>
      <w:pPr>
        <w:ind w:left="0" w:firstLine="0"/>
      </w:pPr>
      <w:rPr>
        <w:rFonts w:hint="default"/>
        <w:b/>
        <w:sz w:val="24"/>
      </w:rPr>
    </w:lvl>
    <w:lvl w:ilvl="2">
      <w:start w:val="1"/>
      <w:numFmt w:val="decimal"/>
      <w:pStyle w:val="Rubrik3NDSE"/>
      <w:lvlText w:val="%1.%2.%3.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pStyle w:val="Rubrik4NDSE"/>
      <w:lvlText w:val="%1.%2.%3.%4.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pStyle w:val="Rubrik5NDSE"/>
      <w:lvlText w:val="%1.%2.%3.%4.%5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Rubrik6NDSE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73361E65"/>
    <w:multiLevelType w:val="hybridMultilevel"/>
    <w:tmpl w:val="B568F86C"/>
    <w:lvl w:ilvl="0" w:tplc="27488220">
      <w:start w:val="1"/>
      <w:numFmt w:val="bullet"/>
      <w:pStyle w:val="Punkt1"/>
      <w:lvlText w:val=""/>
      <w:lvlJc w:val="left"/>
      <w:pPr>
        <w:ind w:left="1854" w:hanging="360"/>
      </w:pPr>
      <w:rPr>
        <w:rFonts w:ascii="Symbol" w:hAnsi="Symbol" w:hint="default"/>
        <w:color w:val="FF0000"/>
      </w:rPr>
    </w:lvl>
    <w:lvl w:ilvl="1" w:tplc="A814B6D6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D342044E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8D269674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8240500A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E000F4F4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EBD6F57E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6560AD80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84CE33A6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6">
    <w:nsid w:val="7C645DCA"/>
    <w:multiLevelType w:val="hybridMultilevel"/>
    <w:tmpl w:val="BFFEFDC8"/>
    <w:lvl w:ilvl="0" w:tplc="3ADECB12">
      <w:start w:val="1"/>
      <w:numFmt w:val="decimal"/>
      <w:lvlText w:val="%1."/>
      <w:lvlJc w:val="left"/>
      <w:pPr>
        <w:ind w:left="720" w:hanging="360"/>
      </w:pPr>
      <w:rPr>
        <w:rFonts w:ascii="Arial Narrow Bold" w:hAnsi="Arial Narrow Bold" w:hint="default"/>
        <w:b/>
        <w:i w:val="0"/>
        <w:caps/>
        <w:strike w:val="0"/>
        <w:dstrike w:val="0"/>
        <w:shadow w:val="0"/>
        <w:emboss w:val="0"/>
        <w:imprint w:val="0"/>
        <w:vanish w:val="0"/>
        <w:color w:val="auto"/>
        <w:sz w:val="24"/>
        <w:vertAlign w:val="baseline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23"/>
  </w:num>
  <w:num w:numId="5">
    <w:abstractNumId w:val="23"/>
  </w:num>
  <w:num w:numId="6">
    <w:abstractNumId w:val="23"/>
  </w:num>
  <w:num w:numId="7">
    <w:abstractNumId w:val="23"/>
  </w:num>
  <w:num w:numId="8">
    <w:abstractNumId w:val="23"/>
  </w:num>
  <w:num w:numId="9">
    <w:abstractNumId w:val="3"/>
  </w:num>
  <w:num w:numId="10">
    <w:abstractNumId w:val="3"/>
  </w:num>
  <w:num w:numId="11">
    <w:abstractNumId w:val="18"/>
  </w:num>
  <w:num w:numId="12">
    <w:abstractNumId w:val="18"/>
  </w:num>
  <w:num w:numId="13">
    <w:abstractNumId w:val="6"/>
  </w:num>
  <w:num w:numId="14">
    <w:abstractNumId w:val="22"/>
  </w:num>
  <w:num w:numId="15">
    <w:abstractNumId w:val="6"/>
  </w:num>
  <w:num w:numId="16">
    <w:abstractNumId w:val="26"/>
  </w:num>
  <w:num w:numId="17">
    <w:abstractNumId w:val="0"/>
  </w:num>
  <w:num w:numId="18">
    <w:abstractNumId w:val="24"/>
  </w:num>
  <w:num w:numId="19">
    <w:abstractNumId w:val="11"/>
  </w:num>
  <w:num w:numId="20">
    <w:abstractNumId w:val="25"/>
  </w:num>
  <w:num w:numId="21">
    <w:abstractNumId w:val="21"/>
  </w:num>
  <w:num w:numId="22">
    <w:abstractNumId w:val="2"/>
  </w:num>
  <w:num w:numId="23">
    <w:abstractNumId w:val="14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17"/>
  </w:num>
  <w:num w:numId="27">
    <w:abstractNumId w:val="12"/>
  </w:num>
  <w:num w:numId="28">
    <w:abstractNumId w:val="9"/>
  </w:num>
  <w:num w:numId="29">
    <w:abstractNumId w:val="20"/>
  </w:num>
  <w:num w:numId="30">
    <w:abstractNumId w:val="1"/>
  </w:num>
  <w:num w:numId="31">
    <w:abstractNumId w:val="15"/>
  </w:num>
  <w:num w:numId="32">
    <w:abstractNumId w:val="10"/>
  </w:num>
  <w:num w:numId="33">
    <w:abstractNumId w:val="16"/>
  </w:num>
  <w:num w:numId="34">
    <w:abstractNumId w:val="13"/>
  </w:num>
  <w:num w:numId="35">
    <w:abstractNumId w:val="8"/>
  </w:num>
  <w:num w:numId="36">
    <w:abstractNumId w:val="19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9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3284"/>
    <w:rsid w:val="0000249E"/>
    <w:rsid w:val="000131E8"/>
    <w:rsid w:val="00016737"/>
    <w:rsid w:val="00031268"/>
    <w:rsid w:val="000336C7"/>
    <w:rsid w:val="00037331"/>
    <w:rsid w:val="00040323"/>
    <w:rsid w:val="00061291"/>
    <w:rsid w:val="00061EEA"/>
    <w:rsid w:val="00063746"/>
    <w:rsid w:val="000655E8"/>
    <w:rsid w:val="00066A88"/>
    <w:rsid w:val="00066B8E"/>
    <w:rsid w:val="00074549"/>
    <w:rsid w:val="000747E0"/>
    <w:rsid w:val="000805CF"/>
    <w:rsid w:val="00085917"/>
    <w:rsid w:val="00087173"/>
    <w:rsid w:val="000912F2"/>
    <w:rsid w:val="00093F4B"/>
    <w:rsid w:val="000A3E83"/>
    <w:rsid w:val="000A4985"/>
    <w:rsid w:val="000A778B"/>
    <w:rsid w:val="000B58AE"/>
    <w:rsid w:val="000B5D12"/>
    <w:rsid w:val="000B657F"/>
    <w:rsid w:val="000C6977"/>
    <w:rsid w:val="000D2BBF"/>
    <w:rsid w:val="000D544B"/>
    <w:rsid w:val="00114D6C"/>
    <w:rsid w:val="001156AA"/>
    <w:rsid w:val="0012456D"/>
    <w:rsid w:val="0012494D"/>
    <w:rsid w:val="001266E2"/>
    <w:rsid w:val="00133AE7"/>
    <w:rsid w:val="00135D97"/>
    <w:rsid w:val="00136983"/>
    <w:rsid w:val="00136B7E"/>
    <w:rsid w:val="00141C07"/>
    <w:rsid w:val="0014360B"/>
    <w:rsid w:val="00143E94"/>
    <w:rsid w:val="001501AB"/>
    <w:rsid w:val="0015138C"/>
    <w:rsid w:val="001529AF"/>
    <w:rsid w:val="001577E3"/>
    <w:rsid w:val="00161B5F"/>
    <w:rsid w:val="0016264D"/>
    <w:rsid w:val="0016475A"/>
    <w:rsid w:val="00172D8A"/>
    <w:rsid w:val="00176352"/>
    <w:rsid w:val="00185628"/>
    <w:rsid w:val="001A0FD7"/>
    <w:rsid w:val="001A7755"/>
    <w:rsid w:val="001C1EA9"/>
    <w:rsid w:val="001C2A80"/>
    <w:rsid w:val="001C2BCC"/>
    <w:rsid w:val="001D06F3"/>
    <w:rsid w:val="001D612D"/>
    <w:rsid w:val="001E1558"/>
    <w:rsid w:val="001E2009"/>
    <w:rsid w:val="001E63A9"/>
    <w:rsid w:val="001F081B"/>
    <w:rsid w:val="001F1B17"/>
    <w:rsid w:val="001F492E"/>
    <w:rsid w:val="001F4E3F"/>
    <w:rsid w:val="001F50FC"/>
    <w:rsid w:val="001F60F2"/>
    <w:rsid w:val="00203D98"/>
    <w:rsid w:val="00205287"/>
    <w:rsid w:val="00213648"/>
    <w:rsid w:val="00216A21"/>
    <w:rsid w:val="00217EE7"/>
    <w:rsid w:val="00220EDE"/>
    <w:rsid w:val="002260C6"/>
    <w:rsid w:val="0023176E"/>
    <w:rsid w:val="002413AF"/>
    <w:rsid w:val="00251520"/>
    <w:rsid w:val="0026755E"/>
    <w:rsid w:val="00275149"/>
    <w:rsid w:val="00280E30"/>
    <w:rsid w:val="00284C06"/>
    <w:rsid w:val="00293A2E"/>
    <w:rsid w:val="002A4C83"/>
    <w:rsid w:val="002B555C"/>
    <w:rsid w:val="002B5A98"/>
    <w:rsid w:val="002C04E2"/>
    <w:rsid w:val="002D5F78"/>
    <w:rsid w:val="002D7BA8"/>
    <w:rsid w:val="002E2D11"/>
    <w:rsid w:val="002F1426"/>
    <w:rsid w:val="002F2204"/>
    <w:rsid w:val="002F4CE4"/>
    <w:rsid w:val="00314B00"/>
    <w:rsid w:val="003246C9"/>
    <w:rsid w:val="00331E8C"/>
    <w:rsid w:val="00345085"/>
    <w:rsid w:val="00345EE1"/>
    <w:rsid w:val="00346F69"/>
    <w:rsid w:val="00350711"/>
    <w:rsid w:val="0035313A"/>
    <w:rsid w:val="00357118"/>
    <w:rsid w:val="00357981"/>
    <w:rsid w:val="00360BC0"/>
    <w:rsid w:val="0039099D"/>
    <w:rsid w:val="0039109E"/>
    <w:rsid w:val="003945DA"/>
    <w:rsid w:val="003A3F12"/>
    <w:rsid w:val="003A5435"/>
    <w:rsid w:val="003B547C"/>
    <w:rsid w:val="003C4270"/>
    <w:rsid w:val="003D03C4"/>
    <w:rsid w:val="003D2070"/>
    <w:rsid w:val="003D62C5"/>
    <w:rsid w:val="003D7332"/>
    <w:rsid w:val="003D7678"/>
    <w:rsid w:val="003F16D1"/>
    <w:rsid w:val="003F547F"/>
    <w:rsid w:val="004043C2"/>
    <w:rsid w:val="0040651B"/>
    <w:rsid w:val="00407FA2"/>
    <w:rsid w:val="00413426"/>
    <w:rsid w:val="00414138"/>
    <w:rsid w:val="0042585D"/>
    <w:rsid w:val="00425C65"/>
    <w:rsid w:val="00432D77"/>
    <w:rsid w:val="00437A85"/>
    <w:rsid w:val="00445DAC"/>
    <w:rsid w:val="004477F8"/>
    <w:rsid w:val="0045175A"/>
    <w:rsid w:val="00462ADD"/>
    <w:rsid w:val="00471067"/>
    <w:rsid w:val="00472595"/>
    <w:rsid w:val="004733E1"/>
    <w:rsid w:val="0047443C"/>
    <w:rsid w:val="00485D19"/>
    <w:rsid w:val="00493EA2"/>
    <w:rsid w:val="004A076C"/>
    <w:rsid w:val="004A33EA"/>
    <w:rsid w:val="004A5C26"/>
    <w:rsid w:val="004A6EBA"/>
    <w:rsid w:val="004B0121"/>
    <w:rsid w:val="004C1F03"/>
    <w:rsid w:val="004C2D0C"/>
    <w:rsid w:val="004C317A"/>
    <w:rsid w:val="004D280C"/>
    <w:rsid w:val="004D5C06"/>
    <w:rsid w:val="004D6529"/>
    <w:rsid w:val="004E3415"/>
    <w:rsid w:val="004E50BA"/>
    <w:rsid w:val="004F519A"/>
    <w:rsid w:val="004F66FE"/>
    <w:rsid w:val="004F67AB"/>
    <w:rsid w:val="004F77DD"/>
    <w:rsid w:val="005018FF"/>
    <w:rsid w:val="00504FB0"/>
    <w:rsid w:val="00505A65"/>
    <w:rsid w:val="00526DD4"/>
    <w:rsid w:val="0052728B"/>
    <w:rsid w:val="00535BA6"/>
    <w:rsid w:val="00536151"/>
    <w:rsid w:val="00540E25"/>
    <w:rsid w:val="00550A1D"/>
    <w:rsid w:val="005547A5"/>
    <w:rsid w:val="00580EB0"/>
    <w:rsid w:val="005854EF"/>
    <w:rsid w:val="005913CE"/>
    <w:rsid w:val="00591A7F"/>
    <w:rsid w:val="0059464F"/>
    <w:rsid w:val="005A1C43"/>
    <w:rsid w:val="005A4A5E"/>
    <w:rsid w:val="005A754E"/>
    <w:rsid w:val="005B100F"/>
    <w:rsid w:val="005C07A7"/>
    <w:rsid w:val="005C78A4"/>
    <w:rsid w:val="005D0569"/>
    <w:rsid w:val="005D0715"/>
    <w:rsid w:val="005D5B31"/>
    <w:rsid w:val="005F5369"/>
    <w:rsid w:val="005F5C26"/>
    <w:rsid w:val="005F6006"/>
    <w:rsid w:val="0060011B"/>
    <w:rsid w:val="0060574B"/>
    <w:rsid w:val="00605BFB"/>
    <w:rsid w:val="00611DA4"/>
    <w:rsid w:val="00613138"/>
    <w:rsid w:val="0062191A"/>
    <w:rsid w:val="00624A1C"/>
    <w:rsid w:val="00630A53"/>
    <w:rsid w:val="00642D66"/>
    <w:rsid w:val="006470F1"/>
    <w:rsid w:val="006501C5"/>
    <w:rsid w:val="0065095A"/>
    <w:rsid w:val="00655777"/>
    <w:rsid w:val="00656AFD"/>
    <w:rsid w:val="00657F5A"/>
    <w:rsid w:val="006615B6"/>
    <w:rsid w:val="006656D7"/>
    <w:rsid w:val="00675767"/>
    <w:rsid w:val="006771EA"/>
    <w:rsid w:val="00680E8D"/>
    <w:rsid w:val="00683E26"/>
    <w:rsid w:val="00687557"/>
    <w:rsid w:val="006900CF"/>
    <w:rsid w:val="00696D42"/>
    <w:rsid w:val="006B7365"/>
    <w:rsid w:val="006C39D1"/>
    <w:rsid w:val="006C6B59"/>
    <w:rsid w:val="006D35EA"/>
    <w:rsid w:val="006D418F"/>
    <w:rsid w:val="006D54B4"/>
    <w:rsid w:val="006E287E"/>
    <w:rsid w:val="006E5C2B"/>
    <w:rsid w:val="00702B52"/>
    <w:rsid w:val="00702BA4"/>
    <w:rsid w:val="00703908"/>
    <w:rsid w:val="00704C25"/>
    <w:rsid w:val="00706DFB"/>
    <w:rsid w:val="0071023C"/>
    <w:rsid w:val="00712E69"/>
    <w:rsid w:val="00712EEC"/>
    <w:rsid w:val="00714970"/>
    <w:rsid w:val="00716538"/>
    <w:rsid w:val="00723F8E"/>
    <w:rsid w:val="007246A4"/>
    <w:rsid w:val="00726760"/>
    <w:rsid w:val="00734AE3"/>
    <w:rsid w:val="00736FA5"/>
    <w:rsid w:val="00743618"/>
    <w:rsid w:val="007567F5"/>
    <w:rsid w:val="00760C93"/>
    <w:rsid w:val="007639FD"/>
    <w:rsid w:val="0076410E"/>
    <w:rsid w:val="00766C64"/>
    <w:rsid w:val="007676F4"/>
    <w:rsid w:val="007715A6"/>
    <w:rsid w:val="00777638"/>
    <w:rsid w:val="00777F2C"/>
    <w:rsid w:val="007817B5"/>
    <w:rsid w:val="0078362C"/>
    <w:rsid w:val="00796701"/>
    <w:rsid w:val="007A0E61"/>
    <w:rsid w:val="007A247A"/>
    <w:rsid w:val="007B01AD"/>
    <w:rsid w:val="007B5C89"/>
    <w:rsid w:val="007B7498"/>
    <w:rsid w:val="007B7A8D"/>
    <w:rsid w:val="007C0D65"/>
    <w:rsid w:val="007C52CF"/>
    <w:rsid w:val="007E29D4"/>
    <w:rsid w:val="007F2FD2"/>
    <w:rsid w:val="007F51D4"/>
    <w:rsid w:val="00801E24"/>
    <w:rsid w:val="0080471D"/>
    <w:rsid w:val="0081580E"/>
    <w:rsid w:val="00820A43"/>
    <w:rsid w:val="00822987"/>
    <w:rsid w:val="00824A22"/>
    <w:rsid w:val="008308CC"/>
    <w:rsid w:val="00831945"/>
    <w:rsid w:val="00832F91"/>
    <w:rsid w:val="008377AD"/>
    <w:rsid w:val="00837BFD"/>
    <w:rsid w:val="008442F5"/>
    <w:rsid w:val="00850B7A"/>
    <w:rsid w:val="008553F5"/>
    <w:rsid w:val="00860938"/>
    <w:rsid w:val="00860BF6"/>
    <w:rsid w:val="0086439A"/>
    <w:rsid w:val="008713B4"/>
    <w:rsid w:val="00871E0E"/>
    <w:rsid w:val="00896821"/>
    <w:rsid w:val="008A7371"/>
    <w:rsid w:val="008B2759"/>
    <w:rsid w:val="008B2BF2"/>
    <w:rsid w:val="008B396A"/>
    <w:rsid w:val="008B5C55"/>
    <w:rsid w:val="008B6AF7"/>
    <w:rsid w:val="008C0538"/>
    <w:rsid w:val="008C25DB"/>
    <w:rsid w:val="008C3287"/>
    <w:rsid w:val="008C46FC"/>
    <w:rsid w:val="008D0A39"/>
    <w:rsid w:val="008D1688"/>
    <w:rsid w:val="008D28CE"/>
    <w:rsid w:val="008D2C7F"/>
    <w:rsid w:val="008E56B3"/>
    <w:rsid w:val="008F3284"/>
    <w:rsid w:val="008F6E42"/>
    <w:rsid w:val="00904623"/>
    <w:rsid w:val="009165F5"/>
    <w:rsid w:val="0091754B"/>
    <w:rsid w:val="00920058"/>
    <w:rsid w:val="00924576"/>
    <w:rsid w:val="00926DD0"/>
    <w:rsid w:val="0093164E"/>
    <w:rsid w:val="009322DC"/>
    <w:rsid w:val="009414A3"/>
    <w:rsid w:val="00943282"/>
    <w:rsid w:val="00946A8E"/>
    <w:rsid w:val="00952D07"/>
    <w:rsid w:val="00955497"/>
    <w:rsid w:val="00964F6E"/>
    <w:rsid w:val="00973585"/>
    <w:rsid w:val="00981B65"/>
    <w:rsid w:val="0099400C"/>
    <w:rsid w:val="009A5968"/>
    <w:rsid w:val="009B43FC"/>
    <w:rsid w:val="009C004D"/>
    <w:rsid w:val="009C1933"/>
    <w:rsid w:val="009C2ACC"/>
    <w:rsid w:val="009C52B2"/>
    <w:rsid w:val="009D0C32"/>
    <w:rsid w:val="009E2B24"/>
    <w:rsid w:val="009E7BFD"/>
    <w:rsid w:val="009F13E9"/>
    <w:rsid w:val="009F3A25"/>
    <w:rsid w:val="009F56E5"/>
    <w:rsid w:val="009F5F31"/>
    <w:rsid w:val="009F61EA"/>
    <w:rsid w:val="009F626F"/>
    <w:rsid w:val="00A01C00"/>
    <w:rsid w:val="00A02DBD"/>
    <w:rsid w:val="00A02EFE"/>
    <w:rsid w:val="00A06A10"/>
    <w:rsid w:val="00A11AB0"/>
    <w:rsid w:val="00A13412"/>
    <w:rsid w:val="00A139C3"/>
    <w:rsid w:val="00A20AD7"/>
    <w:rsid w:val="00A34394"/>
    <w:rsid w:val="00A34FFF"/>
    <w:rsid w:val="00A35B04"/>
    <w:rsid w:val="00A400D1"/>
    <w:rsid w:val="00A4118A"/>
    <w:rsid w:val="00A4602B"/>
    <w:rsid w:val="00A47838"/>
    <w:rsid w:val="00A51690"/>
    <w:rsid w:val="00A53D64"/>
    <w:rsid w:val="00A573EC"/>
    <w:rsid w:val="00A67A20"/>
    <w:rsid w:val="00A732D8"/>
    <w:rsid w:val="00A84C7E"/>
    <w:rsid w:val="00A900A1"/>
    <w:rsid w:val="00A90B1C"/>
    <w:rsid w:val="00A92950"/>
    <w:rsid w:val="00AA303C"/>
    <w:rsid w:val="00AA3A30"/>
    <w:rsid w:val="00AA79F7"/>
    <w:rsid w:val="00AB3972"/>
    <w:rsid w:val="00AB4D4D"/>
    <w:rsid w:val="00AB776C"/>
    <w:rsid w:val="00AD214C"/>
    <w:rsid w:val="00AD4048"/>
    <w:rsid w:val="00AD56F4"/>
    <w:rsid w:val="00AE7137"/>
    <w:rsid w:val="00AF18B0"/>
    <w:rsid w:val="00AF1EA7"/>
    <w:rsid w:val="00AF2929"/>
    <w:rsid w:val="00B036A7"/>
    <w:rsid w:val="00B04DF5"/>
    <w:rsid w:val="00B0660E"/>
    <w:rsid w:val="00B07B42"/>
    <w:rsid w:val="00B103FF"/>
    <w:rsid w:val="00B1386A"/>
    <w:rsid w:val="00B15B34"/>
    <w:rsid w:val="00B16272"/>
    <w:rsid w:val="00B30639"/>
    <w:rsid w:val="00B34981"/>
    <w:rsid w:val="00B40D85"/>
    <w:rsid w:val="00B4546D"/>
    <w:rsid w:val="00B50708"/>
    <w:rsid w:val="00B50F7F"/>
    <w:rsid w:val="00B53DD9"/>
    <w:rsid w:val="00B55130"/>
    <w:rsid w:val="00B57AE1"/>
    <w:rsid w:val="00B71B50"/>
    <w:rsid w:val="00B814BD"/>
    <w:rsid w:val="00B84E5A"/>
    <w:rsid w:val="00B86E05"/>
    <w:rsid w:val="00B879CD"/>
    <w:rsid w:val="00B94D00"/>
    <w:rsid w:val="00B95CE1"/>
    <w:rsid w:val="00BA45C3"/>
    <w:rsid w:val="00BC1A2C"/>
    <w:rsid w:val="00BC4C72"/>
    <w:rsid w:val="00BD1A48"/>
    <w:rsid w:val="00BD4355"/>
    <w:rsid w:val="00BE45CD"/>
    <w:rsid w:val="00BF71CC"/>
    <w:rsid w:val="00C00897"/>
    <w:rsid w:val="00C074F6"/>
    <w:rsid w:val="00C1123C"/>
    <w:rsid w:val="00C17CD7"/>
    <w:rsid w:val="00C2440A"/>
    <w:rsid w:val="00C318F5"/>
    <w:rsid w:val="00C43946"/>
    <w:rsid w:val="00C44E28"/>
    <w:rsid w:val="00C53C3A"/>
    <w:rsid w:val="00C53E66"/>
    <w:rsid w:val="00C54F32"/>
    <w:rsid w:val="00C57C39"/>
    <w:rsid w:val="00C60526"/>
    <w:rsid w:val="00C73CA1"/>
    <w:rsid w:val="00C77778"/>
    <w:rsid w:val="00C833AB"/>
    <w:rsid w:val="00C83745"/>
    <w:rsid w:val="00C87EDF"/>
    <w:rsid w:val="00C902FD"/>
    <w:rsid w:val="00C913BD"/>
    <w:rsid w:val="00CA4AF3"/>
    <w:rsid w:val="00CB17C8"/>
    <w:rsid w:val="00CC50F4"/>
    <w:rsid w:val="00CC71BD"/>
    <w:rsid w:val="00CD036E"/>
    <w:rsid w:val="00CD1158"/>
    <w:rsid w:val="00CD4DBE"/>
    <w:rsid w:val="00CD6701"/>
    <w:rsid w:val="00CE3BA8"/>
    <w:rsid w:val="00CE43CD"/>
    <w:rsid w:val="00CF541D"/>
    <w:rsid w:val="00CF6B2E"/>
    <w:rsid w:val="00CF7C93"/>
    <w:rsid w:val="00D11138"/>
    <w:rsid w:val="00D12636"/>
    <w:rsid w:val="00D126BF"/>
    <w:rsid w:val="00D143A8"/>
    <w:rsid w:val="00D1667B"/>
    <w:rsid w:val="00D20DC6"/>
    <w:rsid w:val="00D27F2B"/>
    <w:rsid w:val="00D30593"/>
    <w:rsid w:val="00D32515"/>
    <w:rsid w:val="00D35F36"/>
    <w:rsid w:val="00D430E4"/>
    <w:rsid w:val="00D44BD1"/>
    <w:rsid w:val="00D533C7"/>
    <w:rsid w:val="00D54967"/>
    <w:rsid w:val="00D569F7"/>
    <w:rsid w:val="00D7722B"/>
    <w:rsid w:val="00D84486"/>
    <w:rsid w:val="00DA0019"/>
    <w:rsid w:val="00DA311B"/>
    <w:rsid w:val="00DA6546"/>
    <w:rsid w:val="00DA6A4C"/>
    <w:rsid w:val="00DA791E"/>
    <w:rsid w:val="00DB1518"/>
    <w:rsid w:val="00DC1FA8"/>
    <w:rsid w:val="00DC4ABE"/>
    <w:rsid w:val="00DE266B"/>
    <w:rsid w:val="00DE5B15"/>
    <w:rsid w:val="00DF2E99"/>
    <w:rsid w:val="00E0018D"/>
    <w:rsid w:val="00E053D5"/>
    <w:rsid w:val="00E171B9"/>
    <w:rsid w:val="00E17DCE"/>
    <w:rsid w:val="00E413EE"/>
    <w:rsid w:val="00E448CC"/>
    <w:rsid w:val="00E46150"/>
    <w:rsid w:val="00E47033"/>
    <w:rsid w:val="00E512AA"/>
    <w:rsid w:val="00E51B22"/>
    <w:rsid w:val="00E6002A"/>
    <w:rsid w:val="00E60F3B"/>
    <w:rsid w:val="00E63361"/>
    <w:rsid w:val="00E63B9E"/>
    <w:rsid w:val="00E67AF7"/>
    <w:rsid w:val="00E70B1E"/>
    <w:rsid w:val="00E738FD"/>
    <w:rsid w:val="00E74304"/>
    <w:rsid w:val="00E83EAA"/>
    <w:rsid w:val="00E960CA"/>
    <w:rsid w:val="00EA3F5D"/>
    <w:rsid w:val="00EA4912"/>
    <w:rsid w:val="00EA6990"/>
    <w:rsid w:val="00EA6C1B"/>
    <w:rsid w:val="00ED2B72"/>
    <w:rsid w:val="00ED3C2B"/>
    <w:rsid w:val="00ED66D2"/>
    <w:rsid w:val="00EE0F17"/>
    <w:rsid w:val="00EE28EC"/>
    <w:rsid w:val="00EE53FA"/>
    <w:rsid w:val="00EE6A3A"/>
    <w:rsid w:val="00EE6FB8"/>
    <w:rsid w:val="00EF6066"/>
    <w:rsid w:val="00F04E89"/>
    <w:rsid w:val="00F11BEA"/>
    <w:rsid w:val="00F163A4"/>
    <w:rsid w:val="00F16B4F"/>
    <w:rsid w:val="00F23554"/>
    <w:rsid w:val="00F2439B"/>
    <w:rsid w:val="00F31CD9"/>
    <w:rsid w:val="00F33D42"/>
    <w:rsid w:val="00F40E31"/>
    <w:rsid w:val="00F46172"/>
    <w:rsid w:val="00F46559"/>
    <w:rsid w:val="00F524A3"/>
    <w:rsid w:val="00F526A6"/>
    <w:rsid w:val="00F54330"/>
    <w:rsid w:val="00F54DC4"/>
    <w:rsid w:val="00F70B5B"/>
    <w:rsid w:val="00F75131"/>
    <w:rsid w:val="00F818A6"/>
    <w:rsid w:val="00F8274D"/>
    <w:rsid w:val="00F8410C"/>
    <w:rsid w:val="00F877AC"/>
    <w:rsid w:val="00F87EA9"/>
    <w:rsid w:val="00F917DE"/>
    <w:rsid w:val="00F965ED"/>
    <w:rsid w:val="00FA4533"/>
    <w:rsid w:val="00FB177E"/>
    <w:rsid w:val="00FC4D40"/>
    <w:rsid w:val="00FC5E69"/>
    <w:rsid w:val="00FC62B7"/>
    <w:rsid w:val="00FC693D"/>
    <w:rsid w:val="00FC7463"/>
    <w:rsid w:val="00FD00FA"/>
    <w:rsid w:val="00FD061F"/>
    <w:rsid w:val="00FD5AB2"/>
    <w:rsid w:val="00FD6A7E"/>
    <w:rsid w:val="00FE2CEE"/>
    <w:rsid w:val="00FF29A9"/>
    <w:rsid w:val="00FF339F"/>
    <w:rsid w:val="00FF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CE4"/>
    <w:pPr>
      <w:spacing w:before="20" w:after="20"/>
      <w:ind w:left="284"/>
    </w:pPr>
    <w:rPr>
      <w:rFonts w:ascii="Arial Narrow" w:hAnsi="Arial Narrow"/>
      <w:sz w:val="22"/>
      <w:lang w:val="en-GB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30A53"/>
    <w:pPr>
      <w:keepNext/>
      <w:keepLines/>
      <w:spacing w:before="200"/>
      <w:outlineLvl w:val="0"/>
    </w:pPr>
    <w:rPr>
      <w:rFonts w:ascii="Cambria" w:eastAsia="Times New Roman" w:hAnsi="Cambria"/>
      <w:b/>
      <w:bCs/>
      <w:caps/>
      <w:color w:val="4F81BD"/>
      <w:kern w:val="28"/>
      <w:sz w:val="26"/>
      <w:szCs w:val="28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A53"/>
    <w:rPr>
      <w:rFonts w:ascii="Cambria" w:eastAsia="Times New Roman" w:hAnsi="Cambria" w:cs="Times New Roman"/>
      <w:b/>
      <w:bCs/>
      <w:caps/>
      <w:color w:val="4F81BD"/>
      <w:kern w:val="28"/>
      <w:sz w:val="26"/>
      <w:szCs w:val="28"/>
      <w:lang w:eastAsia="sv-SE"/>
    </w:rPr>
  </w:style>
  <w:style w:type="paragraph" w:styleId="BodyText">
    <w:name w:val="Body Text"/>
    <w:basedOn w:val="Normal"/>
    <w:link w:val="BodyTextChar"/>
    <w:autoRedefine/>
    <w:unhideWhenUsed/>
    <w:rsid w:val="00FF339F"/>
    <w:pPr>
      <w:spacing w:before="60" w:after="60"/>
      <w:ind w:left="0"/>
      <w:jc w:val="center"/>
    </w:pPr>
  </w:style>
  <w:style w:type="character" w:customStyle="1" w:styleId="BodyTextChar">
    <w:name w:val="Body Text Char"/>
    <w:basedOn w:val="DefaultParagraphFont"/>
    <w:link w:val="BodyText"/>
    <w:rsid w:val="00FF339F"/>
    <w:rPr>
      <w:rFonts w:ascii="Arial Narrow" w:hAnsi="Arial Narrow"/>
      <w:sz w:val="22"/>
      <w:lang w:val="en-GB" w:eastAsia="en-US"/>
    </w:rPr>
  </w:style>
  <w:style w:type="paragraph" w:customStyle="1" w:styleId="Rubrik11">
    <w:name w:val="Rubrik 11"/>
    <w:next w:val="BodyText"/>
    <w:autoRedefine/>
    <w:rsid w:val="00D143A8"/>
    <w:pPr>
      <w:keepNext/>
      <w:pageBreakBefore/>
      <w:numPr>
        <w:numId w:val="14"/>
      </w:numPr>
      <w:tabs>
        <w:tab w:val="left" w:pos="794"/>
      </w:tabs>
      <w:spacing w:before="360" w:after="120"/>
    </w:pPr>
    <w:rPr>
      <w:rFonts w:ascii="Arial Narrow Bold" w:hAnsi="Arial Narrow Bold"/>
      <w:b/>
      <w:caps/>
      <w:sz w:val="24"/>
      <w:lang w:val="sv-SE" w:eastAsia="en-US"/>
    </w:rPr>
  </w:style>
  <w:style w:type="numbering" w:customStyle="1" w:styleId="Rubrik1FujitsuNDSE">
    <w:name w:val="Rubrik 1: Fujitsu ND/SE"/>
    <w:uiPriority w:val="99"/>
    <w:rsid w:val="001C2A80"/>
    <w:pPr>
      <w:numPr>
        <w:numId w:val="17"/>
      </w:numPr>
    </w:pPr>
  </w:style>
  <w:style w:type="paragraph" w:styleId="Header">
    <w:name w:val="header"/>
    <w:basedOn w:val="Normal"/>
    <w:link w:val="HeaderChar"/>
    <w:unhideWhenUsed/>
    <w:rsid w:val="00AF18B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AF18B0"/>
    <w:rPr>
      <w:rFonts w:ascii="Arial" w:hAnsi="Arial"/>
    </w:rPr>
  </w:style>
  <w:style w:type="paragraph" w:styleId="Footer">
    <w:name w:val="footer"/>
    <w:basedOn w:val="Normal"/>
    <w:link w:val="FooterChar"/>
    <w:unhideWhenUsed/>
    <w:rsid w:val="00AF18B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AF18B0"/>
    <w:rPr>
      <w:rFonts w:ascii="Arial" w:hAnsi="Arial"/>
    </w:rPr>
  </w:style>
  <w:style w:type="paragraph" w:customStyle="1" w:styleId="Kund">
    <w:name w:val="Kund"/>
    <w:aliases w:val="projekt eller enhet"/>
    <w:basedOn w:val="Header"/>
    <w:link w:val="KundChar"/>
    <w:qFormat/>
    <w:rsid w:val="002F4CE4"/>
    <w:rPr>
      <w:b/>
      <w:caps/>
      <w:color w:val="FF0000"/>
      <w:sz w:val="20"/>
      <w:szCs w:val="22"/>
    </w:rPr>
  </w:style>
  <w:style w:type="character" w:customStyle="1" w:styleId="KundChar">
    <w:name w:val="Kund Char"/>
    <w:aliases w:val="projekt eller enhet Char"/>
    <w:basedOn w:val="HeaderChar"/>
    <w:link w:val="Kund"/>
    <w:rsid w:val="002F4CE4"/>
    <w:rPr>
      <w:rFonts w:ascii="Arial Narrow" w:eastAsia="Calibri" w:hAnsi="Arial Narrow"/>
      <w:b/>
      <w:caps/>
      <w:color w:val="FF0000"/>
      <w:szCs w:val="22"/>
    </w:rPr>
  </w:style>
  <w:style w:type="character" w:styleId="PlaceholderText">
    <w:name w:val="Placeholder Text"/>
    <w:basedOn w:val="DefaultParagraphFont"/>
    <w:uiPriority w:val="99"/>
    <w:rsid w:val="00AF18B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8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8B0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BodyText"/>
    <w:link w:val="TabletextChar"/>
    <w:autoRedefine/>
    <w:rsid w:val="00AF18B0"/>
    <w:pPr>
      <w:spacing w:before="40" w:after="40"/>
    </w:pPr>
    <w:rPr>
      <w:color w:val="000000"/>
      <w:szCs w:val="22"/>
    </w:rPr>
  </w:style>
  <w:style w:type="paragraph" w:customStyle="1" w:styleId="TableHeading">
    <w:name w:val="Table Heading"/>
    <w:basedOn w:val="Normal"/>
    <w:rsid w:val="00AF18B0"/>
    <w:pPr>
      <w:keepLines/>
      <w:spacing w:before="80" w:after="80"/>
      <w:ind w:left="0"/>
      <w:jc w:val="center"/>
    </w:pPr>
    <w:rPr>
      <w:rFonts w:ascii="Arial Narrow Bold" w:hAnsi="Arial Narrow Bold" w:cs="Arial"/>
      <w:b/>
      <w:iCs/>
      <w:caps/>
      <w:color w:val="FFFFFF"/>
      <w:sz w:val="16"/>
      <w:szCs w:val="16"/>
      <w:lang w:val="en-US"/>
    </w:rPr>
  </w:style>
  <w:style w:type="character" w:customStyle="1" w:styleId="TabletextChar">
    <w:name w:val="Table text Char"/>
    <w:basedOn w:val="BodyTextChar"/>
    <w:link w:val="Tabletext"/>
    <w:rsid w:val="00AF18B0"/>
    <w:rPr>
      <w:rFonts w:ascii="Arial Narrow" w:eastAsia="Calibri" w:hAnsi="Arial Narrow"/>
      <w:color w:val="000000"/>
      <w:sz w:val="22"/>
      <w:szCs w:val="22"/>
      <w:lang w:val="en-GB" w:eastAsia="en-US" w:bidi="ar-SA"/>
    </w:rPr>
  </w:style>
  <w:style w:type="paragraph" w:customStyle="1" w:styleId="Rubrik1NDSE">
    <w:name w:val="Rubrik 1: ND/SE"/>
    <w:basedOn w:val="Normal"/>
    <w:next w:val="Brdtext1"/>
    <w:link w:val="Rubrik1NDSEChar"/>
    <w:autoRedefine/>
    <w:qFormat/>
    <w:rsid w:val="003F547F"/>
    <w:pPr>
      <w:numPr>
        <w:numId w:val="18"/>
      </w:numPr>
      <w:tabs>
        <w:tab w:val="left" w:pos="794"/>
      </w:tabs>
      <w:spacing w:before="360" w:after="120"/>
      <w:outlineLvl w:val="0"/>
    </w:pPr>
    <w:rPr>
      <w:b/>
      <w:caps/>
      <w:color w:val="FF0000"/>
      <w:sz w:val="28"/>
      <w:szCs w:val="28"/>
    </w:rPr>
  </w:style>
  <w:style w:type="paragraph" w:customStyle="1" w:styleId="Rubrik2NDSE">
    <w:name w:val="Rubrik 2: ND/SE"/>
    <w:basedOn w:val="Normal"/>
    <w:next w:val="BodyText"/>
    <w:link w:val="Rubrik2NDSEChar"/>
    <w:qFormat/>
    <w:rsid w:val="00AF18B0"/>
    <w:pPr>
      <w:numPr>
        <w:ilvl w:val="1"/>
        <w:numId w:val="18"/>
      </w:numPr>
      <w:tabs>
        <w:tab w:val="left" w:pos="794"/>
      </w:tabs>
      <w:spacing w:before="360" w:after="40"/>
    </w:pPr>
    <w:rPr>
      <w:b/>
      <w:caps/>
      <w:color w:val="FF0000"/>
    </w:rPr>
  </w:style>
  <w:style w:type="paragraph" w:customStyle="1" w:styleId="Rubrik3NDSE">
    <w:name w:val="Rubrik 3: ND/SE"/>
    <w:basedOn w:val="Normal"/>
    <w:next w:val="BodyText"/>
    <w:link w:val="Rubrik3NDSEChar"/>
    <w:qFormat/>
    <w:rsid w:val="00AF18B0"/>
    <w:pPr>
      <w:numPr>
        <w:ilvl w:val="2"/>
        <w:numId w:val="18"/>
      </w:numPr>
      <w:spacing w:before="240"/>
    </w:pPr>
    <w:rPr>
      <w:b/>
      <w:color w:val="FF0000"/>
      <w:szCs w:val="22"/>
    </w:rPr>
  </w:style>
  <w:style w:type="character" w:customStyle="1" w:styleId="Rubrik2NDSEChar">
    <w:name w:val="Rubrik 2: ND/SE Char"/>
    <w:basedOn w:val="DefaultParagraphFont"/>
    <w:link w:val="Rubrik2NDSE"/>
    <w:rsid w:val="00AF18B0"/>
    <w:rPr>
      <w:rFonts w:ascii="Arial Narrow" w:eastAsia="Calibri" w:hAnsi="Arial Narrow"/>
      <w:b/>
      <w:caps/>
      <w:color w:val="FF0000"/>
      <w:sz w:val="22"/>
    </w:rPr>
  </w:style>
  <w:style w:type="paragraph" w:customStyle="1" w:styleId="Rubrik4NDSE">
    <w:name w:val="Rubrik 4: ND/SE"/>
    <w:basedOn w:val="Normal"/>
    <w:next w:val="BodyText"/>
    <w:link w:val="Rubrik4NDSEChar"/>
    <w:qFormat/>
    <w:rsid w:val="00AF18B0"/>
    <w:pPr>
      <w:numPr>
        <w:ilvl w:val="3"/>
        <w:numId w:val="18"/>
      </w:numPr>
      <w:spacing w:before="120"/>
    </w:pPr>
    <w:rPr>
      <w:b/>
      <w:color w:val="FF0000"/>
    </w:rPr>
  </w:style>
  <w:style w:type="paragraph" w:customStyle="1" w:styleId="Rubrik5NDSE">
    <w:name w:val="Rubrik 5: ND/SE"/>
    <w:basedOn w:val="Normal"/>
    <w:next w:val="Normal"/>
    <w:link w:val="Rubrik5NDSEChar"/>
    <w:autoRedefine/>
    <w:rsid w:val="00AF18B0"/>
    <w:pPr>
      <w:numPr>
        <w:ilvl w:val="4"/>
        <w:numId w:val="18"/>
      </w:numPr>
      <w:spacing w:before="240" w:after="60"/>
    </w:pPr>
    <w:rPr>
      <w:i/>
      <w:color w:val="FF0000"/>
    </w:rPr>
  </w:style>
  <w:style w:type="paragraph" w:customStyle="1" w:styleId="Rubrik6NDSE">
    <w:name w:val="Rubrik 6: ND/SE"/>
    <w:basedOn w:val="Normal"/>
    <w:next w:val="Normal"/>
    <w:link w:val="Rubrik6NDSEChar"/>
    <w:autoRedefine/>
    <w:rsid w:val="00AF18B0"/>
    <w:pPr>
      <w:numPr>
        <w:ilvl w:val="5"/>
        <w:numId w:val="18"/>
      </w:numPr>
    </w:pPr>
    <w:rPr>
      <w:i/>
      <w:color w:val="FF0000"/>
    </w:rPr>
  </w:style>
  <w:style w:type="paragraph" w:customStyle="1" w:styleId="BodyTextleft">
    <w:name w:val="Body Text left"/>
    <w:basedOn w:val="BodyText"/>
    <w:link w:val="BodyTextleftChar"/>
    <w:uiPriority w:val="99"/>
    <w:rsid w:val="00AF18B0"/>
    <w:rPr>
      <w:color w:val="000000"/>
      <w:szCs w:val="22"/>
    </w:rPr>
  </w:style>
  <w:style w:type="character" w:customStyle="1" w:styleId="Rubrik1NDSEChar">
    <w:name w:val="Rubrik 1: ND/SE Char"/>
    <w:basedOn w:val="DefaultParagraphFont"/>
    <w:link w:val="Rubrik1NDSE"/>
    <w:rsid w:val="003F547F"/>
    <w:rPr>
      <w:rFonts w:ascii="Arial Narrow" w:hAnsi="Arial Narrow"/>
      <w:b/>
      <w:caps/>
      <w:color w:val="FF0000"/>
      <w:sz w:val="28"/>
      <w:szCs w:val="28"/>
      <w:lang w:val="en-GB" w:eastAsia="en-US"/>
    </w:rPr>
  </w:style>
  <w:style w:type="character" w:customStyle="1" w:styleId="Rubrik3NDSEChar">
    <w:name w:val="Rubrik 3: ND/SE Char"/>
    <w:basedOn w:val="DefaultParagraphFont"/>
    <w:link w:val="Rubrik3NDSE"/>
    <w:rsid w:val="00AF18B0"/>
    <w:rPr>
      <w:rFonts w:ascii="Arial Narrow" w:eastAsia="Calibri" w:hAnsi="Arial Narrow"/>
      <w:b/>
      <w:color w:val="FF0000"/>
      <w:sz w:val="22"/>
      <w:szCs w:val="22"/>
    </w:rPr>
  </w:style>
  <w:style w:type="character" w:customStyle="1" w:styleId="Rubrik4NDSEChar">
    <w:name w:val="Rubrik 4: ND/SE Char"/>
    <w:basedOn w:val="DefaultParagraphFont"/>
    <w:link w:val="Rubrik4NDSE"/>
    <w:rsid w:val="00AF18B0"/>
    <w:rPr>
      <w:rFonts w:ascii="Arial Narrow" w:eastAsia="Calibri" w:hAnsi="Arial Narrow"/>
      <w:b/>
      <w:color w:val="FF0000"/>
      <w:sz w:val="22"/>
    </w:rPr>
  </w:style>
  <w:style w:type="character" w:customStyle="1" w:styleId="Rubrik5NDSEChar">
    <w:name w:val="Rubrik 5: ND/SE Char"/>
    <w:basedOn w:val="DefaultParagraphFont"/>
    <w:link w:val="Rubrik5NDSE"/>
    <w:rsid w:val="00AF18B0"/>
    <w:rPr>
      <w:rFonts w:ascii="Arial Narrow" w:eastAsia="Calibri" w:hAnsi="Arial Narrow"/>
      <w:i/>
      <w:color w:val="FF0000"/>
      <w:sz w:val="22"/>
    </w:rPr>
  </w:style>
  <w:style w:type="paragraph" w:customStyle="1" w:styleId="Punkt1">
    <w:name w:val="Punkt 1"/>
    <w:basedOn w:val="Normal"/>
    <w:next w:val="Text1"/>
    <w:link w:val="Punkt1Char"/>
    <w:autoRedefine/>
    <w:qFormat/>
    <w:rsid w:val="00AF18B0"/>
    <w:pPr>
      <w:numPr>
        <w:numId w:val="20"/>
      </w:numPr>
      <w:tabs>
        <w:tab w:val="left" w:pos="1491"/>
      </w:tabs>
      <w:ind w:left="1491" w:hanging="357"/>
    </w:pPr>
  </w:style>
  <w:style w:type="character" w:customStyle="1" w:styleId="Rubrik6NDSEChar">
    <w:name w:val="Rubrik 6: ND/SE Char"/>
    <w:basedOn w:val="DefaultParagraphFont"/>
    <w:link w:val="Rubrik6NDSE"/>
    <w:rsid w:val="00AF18B0"/>
    <w:rPr>
      <w:rFonts w:ascii="Arial Narrow" w:eastAsia="Calibri" w:hAnsi="Arial Narrow"/>
      <w:i/>
      <w:color w:val="FF0000"/>
      <w:sz w:val="22"/>
    </w:rPr>
  </w:style>
  <w:style w:type="character" w:customStyle="1" w:styleId="Punkt1Char">
    <w:name w:val="Punkt 1 Char"/>
    <w:basedOn w:val="BodyTextChar"/>
    <w:link w:val="Punkt1"/>
    <w:rsid w:val="00AF18B0"/>
    <w:rPr>
      <w:rFonts w:ascii="Arial Narrow" w:eastAsia="Calibri" w:hAnsi="Arial Narrow"/>
      <w:sz w:val="22"/>
      <w:lang w:val="en-GB" w:eastAsia="en-US" w:bidi="ar-SA"/>
    </w:rPr>
  </w:style>
  <w:style w:type="paragraph" w:customStyle="1" w:styleId="Punkt2">
    <w:name w:val="Punkt 2"/>
    <w:basedOn w:val="BodyText"/>
    <w:next w:val="Text2"/>
    <w:link w:val="Punkt2Char"/>
    <w:qFormat/>
    <w:rsid w:val="00AF18B0"/>
    <w:pPr>
      <w:numPr>
        <w:numId w:val="19"/>
      </w:numPr>
    </w:pPr>
  </w:style>
  <w:style w:type="paragraph" w:customStyle="1" w:styleId="Text1">
    <w:name w:val="Text1"/>
    <w:basedOn w:val="BodyText"/>
    <w:link w:val="Text1Char"/>
    <w:rsid w:val="00AF18B0"/>
    <w:pPr>
      <w:ind w:left="1491"/>
    </w:pPr>
  </w:style>
  <w:style w:type="character" w:customStyle="1" w:styleId="Punkt2Char">
    <w:name w:val="Punkt 2 Char"/>
    <w:basedOn w:val="BodyTextChar"/>
    <w:link w:val="Punkt2"/>
    <w:rsid w:val="00AF18B0"/>
    <w:rPr>
      <w:rFonts w:ascii="Arial Narrow" w:eastAsia="Calibri" w:hAnsi="Arial Narrow"/>
      <w:sz w:val="22"/>
      <w:lang w:val="en-GB" w:eastAsia="en-US" w:bidi="ar-SA"/>
    </w:rPr>
  </w:style>
  <w:style w:type="paragraph" w:customStyle="1" w:styleId="Text2">
    <w:name w:val="Text2"/>
    <w:basedOn w:val="Text1"/>
    <w:link w:val="Text2Char"/>
    <w:rsid w:val="00AF18B0"/>
    <w:pPr>
      <w:ind w:left="1848"/>
    </w:pPr>
  </w:style>
  <w:style w:type="character" w:customStyle="1" w:styleId="Text1Char">
    <w:name w:val="Text1 Char"/>
    <w:basedOn w:val="BodyTextChar"/>
    <w:link w:val="Text1"/>
    <w:rsid w:val="00AF18B0"/>
    <w:rPr>
      <w:rFonts w:ascii="Arial Narrow" w:eastAsia="Calibri" w:hAnsi="Arial Narrow"/>
      <w:sz w:val="22"/>
      <w:lang w:val="en-GB" w:eastAsia="en-US" w:bidi="ar-SA"/>
    </w:rPr>
  </w:style>
  <w:style w:type="paragraph" w:customStyle="1" w:styleId="Punkt3">
    <w:name w:val="Punkt 3"/>
    <w:basedOn w:val="BodyText"/>
    <w:next w:val="Text3"/>
    <w:link w:val="Punkt3Char"/>
    <w:autoRedefine/>
    <w:qFormat/>
    <w:rsid w:val="00AF18B0"/>
    <w:pPr>
      <w:numPr>
        <w:numId w:val="21"/>
      </w:numPr>
      <w:ind w:left="2205" w:hanging="357"/>
    </w:pPr>
  </w:style>
  <w:style w:type="character" w:customStyle="1" w:styleId="Text2Char">
    <w:name w:val="Text2 Char"/>
    <w:basedOn w:val="Text1Char"/>
    <w:link w:val="Text2"/>
    <w:rsid w:val="00AF18B0"/>
    <w:rPr>
      <w:rFonts w:ascii="Arial Narrow" w:eastAsia="Calibri" w:hAnsi="Arial Narrow"/>
      <w:sz w:val="22"/>
      <w:lang w:val="en-GB" w:eastAsia="en-US" w:bidi="ar-SA"/>
    </w:rPr>
  </w:style>
  <w:style w:type="paragraph" w:customStyle="1" w:styleId="Text3">
    <w:name w:val="Text3"/>
    <w:basedOn w:val="Punkt3"/>
    <w:link w:val="Text3Char"/>
    <w:rsid w:val="00AF18B0"/>
    <w:pPr>
      <w:numPr>
        <w:numId w:val="0"/>
      </w:numPr>
      <w:ind w:left="2563" w:hanging="357"/>
    </w:pPr>
  </w:style>
  <w:style w:type="character" w:customStyle="1" w:styleId="Punkt3Char">
    <w:name w:val="Punkt 3 Char"/>
    <w:basedOn w:val="BodyTextChar"/>
    <w:link w:val="Punkt3"/>
    <w:rsid w:val="00AF18B0"/>
    <w:rPr>
      <w:rFonts w:ascii="Arial Narrow" w:eastAsia="Calibri" w:hAnsi="Arial Narrow"/>
      <w:sz w:val="22"/>
      <w:lang w:val="en-GB" w:eastAsia="en-US" w:bidi="ar-SA"/>
    </w:rPr>
  </w:style>
  <w:style w:type="character" w:customStyle="1" w:styleId="Text3Char">
    <w:name w:val="Text3 Char"/>
    <w:basedOn w:val="Punkt3Char"/>
    <w:link w:val="Text3"/>
    <w:rsid w:val="00AF18B0"/>
    <w:rPr>
      <w:rFonts w:ascii="Arial Narrow" w:eastAsia="Calibri" w:hAnsi="Arial Narrow"/>
      <w:sz w:val="22"/>
      <w:lang w:val="en-GB" w:eastAsia="en-US" w:bidi="ar-SA"/>
    </w:rPr>
  </w:style>
  <w:style w:type="paragraph" w:customStyle="1" w:styleId="Listnummer1">
    <w:name w:val="Listnummer 1"/>
    <w:basedOn w:val="Text3"/>
    <w:next w:val="Normal"/>
    <w:link w:val="Listnummer1Char"/>
    <w:autoRedefine/>
    <w:qFormat/>
    <w:rsid w:val="00AF18B0"/>
    <w:pPr>
      <w:numPr>
        <w:numId w:val="22"/>
      </w:numPr>
      <w:tabs>
        <w:tab w:val="left" w:pos="1491"/>
      </w:tabs>
      <w:ind w:left="1491" w:hanging="357"/>
    </w:pPr>
  </w:style>
  <w:style w:type="paragraph" w:customStyle="1" w:styleId="Listtext1">
    <w:name w:val="Listtext1"/>
    <w:basedOn w:val="Normal"/>
    <w:link w:val="Listtext1Char"/>
    <w:autoRedefine/>
    <w:qFormat/>
    <w:rsid w:val="00AF18B0"/>
    <w:pPr>
      <w:spacing w:before="60" w:after="60"/>
      <w:ind w:left="1491"/>
    </w:pPr>
  </w:style>
  <w:style w:type="character" w:customStyle="1" w:styleId="Listnummer1Char">
    <w:name w:val="Listnummer 1 Char"/>
    <w:basedOn w:val="Text3Char"/>
    <w:link w:val="Listnummer1"/>
    <w:rsid w:val="00AF18B0"/>
    <w:rPr>
      <w:rFonts w:ascii="Arial Narrow" w:eastAsia="Calibri" w:hAnsi="Arial Narrow"/>
      <w:sz w:val="22"/>
      <w:lang w:val="en-GB" w:eastAsia="en-US" w:bidi="ar-SA"/>
    </w:rPr>
  </w:style>
  <w:style w:type="paragraph" w:customStyle="1" w:styleId="Listnummer2">
    <w:name w:val="Listnummer2"/>
    <w:basedOn w:val="Listtext1"/>
    <w:next w:val="Listtext1"/>
    <w:qFormat/>
    <w:rsid w:val="00AF18B0"/>
    <w:pPr>
      <w:numPr>
        <w:numId w:val="23"/>
      </w:numPr>
      <w:ind w:left="1848" w:hanging="357"/>
    </w:pPr>
  </w:style>
  <w:style w:type="paragraph" w:customStyle="1" w:styleId="Listtext2">
    <w:name w:val="Listtext2"/>
    <w:basedOn w:val="Listnummer2"/>
    <w:link w:val="Listtext2Char"/>
    <w:qFormat/>
    <w:rsid w:val="00AF18B0"/>
  </w:style>
  <w:style w:type="character" w:customStyle="1" w:styleId="Listtext1Char">
    <w:name w:val="Listtext1 Char"/>
    <w:basedOn w:val="DefaultParagraphFont"/>
    <w:link w:val="Listtext1"/>
    <w:rsid w:val="00AF18B0"/>
    <w:rPr>
      <w:rFonts w:ascii="Arial Narrow" w:eastAsia="Calibri" w:hAnsi="Arial Narrow"/>
      <w:sz w:val="22"/>
    </w:rPr>
  </w:style>
  <w:style w:type="paragraph" w:customStyle="1" w:styleId="Listtext3">
    <w:name w:val="Listtext3"/>
    <w:basedOn w:val="Listtext2"/>
    <w:next w:val="Text3"/>
    <w:link w:val="Listtext3Char"/>
    <w:rsid w:val="00AF18B0"/>
  </w:style>
  <w:style w:type="character" w:customStyle="1" w:styleId="Listtext2Char">
    <w:name w:val="Listtext2 Char"/>
    <w:basedOn w:val="DefaultParagraphFont"/>
    <w:link w:val="Listtext2"/>
    <w:rsid w:val="00AF18B0"/>
    <w:rPr>
      <w:rFonts w:ascii="Arial Narrow" w:eastAsia="Calibri" w:hAnsi="Arial Narrow"/>
      <w:sz w:val="22"/>
    </w:rPr>
  </w:style>
  <w:style w:type="character" w:customStyle="1" w:styleId="Listtext3Char">
    <w:name w:val="Listtext3 Char"/>
    <w:basedOn w:val="Listtext2Char"/>
    <w:link w:val="Listtext3"/>
    <w:rsid w:val="00AF18B0"/>
    <w:rPr>
      <w:rFonts w:ascii="Arial Narrow" w:eastAsia="Calibri" w:hAnsi="Arial Narrow"/>
      <w:sz w:val="22"/>
    </w:rPr>
  </w:style>
  <w:style w:type="table" w:styleId="TableGrid">
    <w:name w:val="Table Grid"/>
    <w:basedOn w:val="TableNormal"/>
    <w:uiPriority w:val="59"/>
    <w:rsid w:val="00F70B5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rdtext2">
    <w:name w:val="Brödtext2"/>
    <w:basedOn w:val="BodyText2"/>
    <w:link w:val="Brdtext2Char"/>
    <w:rsid w:val="0081580E"/>
    <w:pPr>
      <w:spacing w:before="60" w:after="60" w:line="240" w:lineRule="auto"/>
      <w:ind w:left="794"/>
    </w:pPr>
  </w:style>
  <w:style w:type="paragraph" w:customStyle="1" w:styleId="Documenttype">
    <w:name w:val="Document type"/>
    <w:basedOn w:val="Header"/>
    <w:link w:val="DocumenttypeChar"/>
    <w:qFormat/>
    <w:rsid w:val="002F4CE4"/>
    <w:rPr>
      <w:b/>
      <w:caps/>
      <w:szCs w:val="22"/>
    </w:rPr>
  </w:style>
  <w:style w:type="character" w:customStyle="1" w:styleId="DocumenttypeChar">
    <w:name w:val="Document type Char"/>
    <w:basedOn w:val="HeaderChar"/>
    <w:link w:val="Documenttype"/>
    <w:rsid w:val="002F4CE4"/>
    <w:rPr>
      <w:rFonts w:ascii="Arial Narrow" w:eastAsia="Calibri" w:hAnsi="Arial Narrow"/>
      <w:b/>
      <w:caps/>
      <w:sz w:val="22"/>
      <w:szCs w:val="22"/>
    </w:rPr>
  </w:style>
  <w:style w:type="paragraph" w:customStyle="1" w:styleId="TitelHeadline">
    <w:name w:val="Titel Headline"/>
    <w:basedOn w:val="Normal"/>
    <w:qFormat/>
    <w:rsid w:val="002F4CE4"/>
    <w:pPr>
      <w:ind w:left="0"/>
      <w:outlineLvl w:val="1"/>
    </w:pPr>
    <w:rPr>
      <w:b/>
      <w:caps/>
      <w:sz w:val="28"/>
      <w:szCs w:val="28"/>
    </w:rPr>
  </w:style>
  <w:style w:type="character" w:customStyle="1" w:styleId="Brdtext2Char">
    <w:name w:val="Brödtext2 Char"/>
    <w:basedOn w:val="BodyText2Char"/>
    <w:link w:val="Brdtext2"/>
    <w:rsid w:val="0081580E"/>
    <w:rPr>
      <w:rFonts w:ascii="Arial Narrow" w:eastAsia="Calibri" w:hAnsi="Arial Narrow"/>
      <w:sz w:val="22"/>
    </w:rPr>
  </w:style>
  <w:style w:type="paragraph" w:customStyle="1" w:styleId="Formal1">
    <w:name w:val="Formal1"/>
    <w:basedOn w:val="Normal"/>
    <w:rsid w:val="0081580E"/>
    <w:pPr>
      <w:spacing w:before="60" w:after="60"/>
      <w:ind w:left="0"/>
    </w:pPr>
    <w:rPr>
      <w:rFonts w:ascii="Times New Roman" w:eastAsia="Times New Roman" w:hAnsi="Times New Roman"/>
      <w:sz w:val="24"/>
      <w:lang w:val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1580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1580E"/>
    <w:rPr>
      <w:rFonts w:ascii="Arial Narrow" w:eastAsia="Calibri" w:hAnsi="Arial Narrow"/>
      <w:sz w:val="22"/>
    </w:rPr>
  </w:style>
  <w:style w:type="paragraph" w:customStyle="1" w:styleId="Tabletext2">
    <w:name w:val="Table text2"/>
    <w:basedOn w:val="BodyText"/>
    <w:link w:val="Tabletext2Char"/>
    <w:rsid w:val="001F60F2"/>
    <w:pPr>
      <w:keepNext/>
      <w:keepLines/>
      <w:spacing w:before="40" w:after="40"/>
    </w:pPr>
    <w:rPr>
      <w:rFonts w:eastAsia="Times New Roman"/>
      <w:color w:val="000000"/>
      <w:szCs w:val="22"/>
      <w:lang w:eastAsia="sv-SE"/>
    </w:rPr>
  </w:style>
  <w:style w:type="character" w:customStyle="1" w:styleId="Tabletext2Char">
    <w:name w:val="Table text2 Char"/>
    <w:basedOn w:val="DefaultParagraphFont"/>
    <w:link w:val="Tabletext2"/>
    <w:rsid w:val="001F60F2"/>
    <w:rPr>
      <w:rFonts w:ascii="Arial Narrow" w:eastAsia="Times New Roman" w:hAnsi="Arial Narrow"/>
      <w:color w:val="000000"/>
      <w:sz w:val="22"/>
      <w:szCs w:val="22"/>
      <w:lang w:val="en-GB" w:eastAsia="sv-SE"/>
    </w:rPr>
  </w:style>
  <w:style w:type="paragraph" w:customStyle="1" w:styleId="Rubrik1">
    <w:name w:val="Rubrik 1:"/>
    <w:basedOn w:val="Rubrik1NDSE"/>
    <w:next w:val="BodyText"/>
    <w:link w:val="Rubrik1Char"/>
    <w:autoRedefine/>
    <w:rsid w:val="001F60F2"/>
    <w:pPr>
      <w:keepNext/>
      <w:keepLines/>
      <w:numPr>
        <w:numId w:val="0"/>
      </w:numPr>
      <w:ind w:left="1851" w:hanging="360"/>
      <w:outlineLvl w:val="1"/>
    </w:pPr>
    <w:rPr>
      <w:sz w:val="24"/>
    </w:rPr>
  </w:style>
  <w:style w:type="paragraph" w:customStyle="1" w:styleId="Text10">
    <w:name w:val="Text 1"/>
    <w:basedOn w:val="Normal"/>
    <w:rsid w:val="001F60F2"/>
    <w:pPr>
      <w:keepLines/>
      <w:spacing w:before="240" w:after="0"/>
      <w:ind w:left="720"/>
    </w:pPr>
    <w:rPr>
      <w:rFonts w:ascii="Times New Roman" w:eastAsia="Times New Roman" w:hAnsi="Times New Roman"/>
      <w:sz w:val="24"/>
      <w:szCs w:val="24"/>
    </w:rPr>
  </w:style>
  <w:style w:type="character" w:customStyle="1" w:styleId="Rubrik1Char">
    <w:name w:val="Rubrik 1: Char"/>
    <w:basedOn w:val="DefaultParagraphFont"/>
    <w:link w:val="Rubrik1"/>
    <w:rsid w:val="001F60F2"/>
    <w:rPr>
      <w:rFonts w:ascii="Arial Narrow" w:eastAsia="Calibri" w:hAnsi="Arial Narrow"/>
      <w:b/>
      <w:caps/>
      <w:color w:val="FF0000"/>
      <w:sz w:val="24"/>
      <w:szCs w:val="28"/>
    </w:rPr>
  </w:style>
  <w:style w:type="paragraph" w:customStyle="1" w:styleId="Brdtext1">
    <w:name w:val="Brödtext1"/>
    <w:basedOn w:val="BodyTextleft"/>
    <w:link w:val="Brdtext1Char"/>
    <w:qFormat/>
    <w:rsid w:val="003F547F"/>
    <w:pPr>
      <w:spacing w:before="0" w:after="0"/>
      <w:ind w:left="794"/>
    </w:pPr>
  </w:style>
  <w:style w:type="paragraph" w:customStyle="1" w:styleId="Bullet1">
    <w:name w:val="Bullet1"/>
    <w:basedOn w:val="Rubrik1NDSE"/>
    <w:next w:val="Brdtext1"/>
    <w:link w:val="Bullet1Char"/>
    <w:qFormat/>
    <w:rsid w:val="003F547F"/>
    <w:rPr>
      <w:sz w:val="24"/>
    </w:rPr>
  </w:style>
  <w:style w:type="character" w:customStyle="1" w:styleId="BodyTextleftChar">
    <w:name w:val="Body Text left Char"/>
    <w:basedOn w:val="BodyTextChar"/>
    <w:link w:val="BodyTextleft"/>
    <w:rsid w:val="003F547F"/>
    <w:rPr>
      <w:rFonts w:ascii="Arial Narrow" w:eastAsia="Calibri" w:hAnsi="Arial Narrow"/>
      <w:color w:val="000000"/>
      <w:sz w:val="22"/>
      <w:szCs w:val="22"/>
      <w:lang w:val="en-GB" w:eastAsia="en-US" w:bidi="ar-SA"/>
    </w:rPr>
  </w:style>
  <w:style w:type="character" w:customStyle="1" w:styleId="Brdtext1Char">
    <w:name w:val="Brödtext1 Char"/>
    <w:basedOn w:val="BodyTextleftChar"/>
    <w:link w:val="Brdtext1"/>
    <w:rsid w:val="003F547F"/>
    <w:rPr>
      <w:rFonts w:ascii="Arial Narrow" w:eastAsia="Calibri" w:hAnsi="Arial Narrow"/>
      <w:color w:val="000000"/>
      <w:sz w:val="22"/>
      <w:szCs w:val="22"/>
      <w:lang w:val="en-GB" w:eastAsia="en-US" w:bidi="ar-SA"/>
    </w:rPr>
  </w:style>
  <w:style w:type="character" w:customStyle="1" w:styleId="Bullet1Char">
    <w:name w:val="Bullet1 Char"/>
    <w:basedOn w:val="Rubrik1NDSEChar"/>
    <w:link w:val="Bullet1"/>
    <w:rsid w:val="003F547F"/>
    <w:rPr>
      <w:rFonts w:ascii="Arial Narrow" w:hAnsi="Arial Narrow"/>
      <w:b/>
      <w:caps/>
      <w:color w:val="FF0000"/>
      <w:sz w:val="24"/>
      <w:szCs w:val="28"/>
      <w:lang w:val="en-GB" w:eastAsia="en-US"/>
    </w:rPr>
  </w:style>
  <w:style w:type="table" w:styleId="MediumShading1-Accent2">
    <w:name w:val="Medium Shading 1 Accent 2"/>
    <w:basedOn w:val="TableNormal"/>
    <w:uiPriority w:val="63"/>
    <w:rsid w:val="0000249E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05BF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5BFB"/>
    <w:rPr>
      <w:rFonts w:ascii="Tahoma" w:hAnsi="Tahoma" w:cs="Tahoma"/>
      <w:sz w:val="16"/>
      <w:szCs w:val="16"/>
      <w:lang w:val="en-GB" w:eastAsia="en-US"/>
    </w:rPr>
  </w:style>
  <w:style w:type="character" w:customStyle="1" w:styleId="shorttext">
    <w:name w:val="short_text"/>
    <w:basedOn w:val="DefaultParagraphFont"/>
    <w:rsid w:val="00FB177E"/>
  </w:style>
  <w:style w:type="character" w:customStyle="1" w:styleId="hps">
    <w:name w:val="hps"/>
    <w:basedOn w:val="DefaultParagraphFont"/>
    <w:rsid w:val="00FB177E"/>
  </w:style>
  <w:style w:type="paragraph" w:styleId="ListParagraph">
    <w:name w:val="List Paragraph"/>
    <w:basedOn w:val="Normal"/>
    <w:uiPriority w:val="34"/>
    <w:qFormat/>
    <w:rsid w:val="00FB17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1Char">
    <w:name w:val="Rubrik1FujitsuNDSE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0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49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78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97783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36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8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1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4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61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2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40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57499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56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74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0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1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5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7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68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8449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051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8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8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80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47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89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55162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183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1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2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78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74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39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699311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196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fls\Documents\MoM%20-%20MDF.dotx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MoM - MDF.dotx</Template>
  <TotalTime>20</TotalTime>
  <Pages>2</Pages>
  <Words>144</Words>
  <Characters>764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Fujitsu</Company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Floberg Mikael</cp:lastModifiedBy>
  <cp:revision>2</cp:revision>
  <dcterms:created xsi:type="dcterms:W3CDTF">2012-04-03T12:42:00Z</dcterms:created>
  <dcterms:modified xsi:type="dcterms:W3CDTF">2012-04-04T07:13:00Z</dcterms:modified>
</cp:coreProperties>
</file>