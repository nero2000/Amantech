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335" w:type="dxa"/>
        <w:tblInd w:w="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673"/>
        <w:gridCol w:w="6662"/>
      </w:tblGrid>
      <w:tr w:rsidR="001F60F2" w:rsidRPr="001118BF" w:rsidTr="00B53DD9">
        <w:trPr>
          <w:trHeight w:val="255"/>
        </w:trPr>
        <w:tc>
          <w:tcPr>
            <w:tcW w:w="16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 w:rsidRPr="001F60F2">
              <w:rPr>
                <w:b/>
                <w:bCs/>
                <w:szCs w:val="22"/>
              </w:rPr>
              <w:t>Meeting</w:t>
            </w:r>
            <w:r w:rsidRPr="00691D60"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60F2" w:rsidRPr="00C43946" w:rsidRDefault="00FB177E" w:rsidP="006F1B3F">
            <w:pPr>
              <w:pStyle w:val="BodyText"/>
            </w:pPr>
            <w:proofErr w:type="spellStart"/>
            <w:r>
              <w:t>AmanTech</w:t>
            </w:r>
            <w:proofErr w:type="spellEnd"/>
            <w:r w:rsidR="009D0C32">
              <w:t xml:space="preserve"> – </w:t>
            </w:r>
            <w:r w:rsidR="00B76113">
              <w:t>W15.</w:t>
            </w:r>
            <w:r w:rsidR="006F1B3F">
              <w:t>2</w:t>
            </w:r>
            <w:r w:rsidR="009D0C32">
              <w:t xml:space="preserve"> MEETING </w:t>
            </w:r>
          </w:p>
        </w:tc>
      </w:tr>
      <w:tr w:rsidR="001F60F2" w:rsidRPr="0062246B" w:rsidTr="00B53DD9">
        <w:trPr>
          <w:trHeight w:val="345"/>
        </w:trPr>
        <w:tc>
          <w:tcPr>
            <w:tcW w:w="1673" w:type="dxa"/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Date - time</w:t>
            </w:r>
            <w:r w:rsidRPr="00691D60"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1F60F2" w:rsidRPr="00691D60" w:rsidRDefault="006F1B3F" w:rsidP="00FF339F">
            <w:pPr>
              <w:pStyle w:val="BodyText"/>
            </w:pPr>
            <w:r>
              <w:t>12</w:t>
            </w:r>
            <w:r w:rsidR="00FB177E">
              <w:t>/04/2012</w:t>
            </w:r>
          </w:p>
        </w:tc>
      </w:tr>
      <w:tr w:rsidR="001F60F2" w:rsidRPr="00236AB0" w:rsidTr="00B53DD9">
        <w:trPr>
          <w:trHeight w:val="345"/>
        </w:trPr>
        <w:tc>
          <w:tcPr>
            <w:tcW w:w="1673" w:type="dxa"/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Place</w:t>
            </w:r>
            <w:r w:rsidRPr="00691D60"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1F60F2" w:rsidRPr="00691D60" w:rsidRDefault="00FB177E" w:rsidP="00FF339F">
            <w:pPr>
              <w:pStyle w:val="BodyText"/>
            </w:pPr>
            <w:r>
              <w:t>Skype</w:t>
            </w:r>
          </w:p>
        </w:tc>
      </w:tr>
      <w:tr w:rsidR="001F60F2" w:rsidRPr="008F3284" w:rsidTr="00B53DD9">
        <w:trPr>
          <w:trHeight w:val="330"/>
        </w:trPr>
        <w:tc>
          <w:tcPr>
            <w:tcW w:w="1673" w:type="dxa"/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 w:rsidRPr="00347FBD">
              <w:rPr>
                <w:b/>
                <w:bCs/>
                <w:szCs w:val="22"/>
              </w:rPr>
              <w:t>Attendees</w:t>
            </w:r>
            <w:r w:rsidRPr="00691D60"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F3284" w:rsidRPr="00B76113" w:rsidRDefault="00FB177E" w:rsidP="00FF339F">
            <w:pPr>
              <w:pStyle w:val="BodyText"/>
              <w:rPr>
                <w:lang w:val="en-US"/>
              </w:rPr>
            </w:pPr>
            <w:r w:rsidRPr="00B76113">
              <w:rPr>
                <w:lang w:val="en-US"/>
              </w:rPr>
              <w:t>Mikael Floberg, HGO</w:t>
            </w:r>
          </w:p>
          <w:p w:rsidR="00FB177E" w:rsidRDefault="00FB177E" w:rsidP="00FF339F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Jesper</w:t>
            </w:r>
            <w:proofErr w:type="spellEnd"/>
            <w:r>
              <w:rPr>
                <w:lang w:val="en-US"/>
              </w:rPr>
              <w:t xml:space="preserve"> Lindberg, HGO</w:t>
            </w:r>
          </w:p>
          <w:p w:rsidR="00FB177E" w:rsidRPr="008F3284" w:rsidRDefault="00FB177E" w:rsidP="00FF339F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Robin </w:t>
            </w:r>
            <w:proofErr w:type="spellStart"/>
            <w:r>
              <w:rPr>
                <w:lang w:val="en-US"/>
              </w:rPr>
              <w:t>Westerlundh</w:t>
            </w:r>
            <w:proofErr w:type="spellEnd"/>
            <w:r>
              <w:rPr>
                <w:lang w:val="en-US"/>
              </w:rPr>
              <w:t>, HGO</w:t>
            </w:r>
          </w:p>
        </w:tc>
      </w:tr>
      <w:tr w:rsidR="007567F5" w:rsidRPr="001C010A" w:rsidTr="00B53DD9">
        <w:trPr>
          <w:trHeight w:val="330"/>
        </w:trPr>
        <w:tc>
          <w:tcPr>
            <w:tcW w:w="1673" w:type="dxa"/>
            <w:shd w:val="clear" w:color="auto" w:fill="auto"/>
            <w:vAlign w:val="center"/>
          </w:tcPr>
          <w:p w:rsidR="007567F5" w:rsidRDefault="007567F5" w:rsidP="00F917DE">
            <w:pPr>
              <w:ind w:left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Absent: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7567F5" w:rsidRPr="007567F5" w:rsidRDefault="007567F5" w:rsidP="00FF339F">
            <w:pPr>
              <w:pStyle w:val="BodyText"/>
              <w:rPr>
                <w:lang w:val="en-US"/>
              </w:rPr>
            </w:pPr>
          </w:p>
        </w:tc>
      </w:tr>
      <w:tr w:rsidR="001F60F2" w:rsidRPr="001C010A" w:rsidTr="00B53DD9">
        <w:trPr>
          <w:trHeight w:val="330"/>
        </w:trPr>
        <w:tc>
          <w:tcPr>
            <w:tcW w:w="1673" w:type="dxa"/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Annex</w:t>
            </w:r>
            <w:r w:rsidRPr="00691D60"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B53DD9" w:rsidRDefault="00B53DD9" w:rsidP="00FF339F">
            <w:pPr>
              <w:pStyle w:val="BodyText"/>
            </w:pPr>
            <w:r>
              <w:t>Document for decision:</w:t>
            </w:r>
          </w:p>
          <w:p w:rsidR="00B50F7F" w:rsidRPr="00331853" w:rsidRDefault="00B50F7F" w:rsidP="00FF339F">
            <w:pPr>
              <w:pStyle w:val="BodyText"/>
            </w:pPr>
            <w:r>
              <w:t>Document</w:t>
            </w:r>
            <w:r w:rsidR="00B53DD9">
              <w:t xml:space="preserve"> for your information</w:t>
            </w:r>
            <w:r>
              <w:t>:</w:t>
            </w:r>
          </w:p>
        </w:tc>
      </w:tr>
      <w:tr w:rsidR="001F60F2" w:rsidRPr="001C010A" w:rsidTr="00B53DD9">
        <w:trPr>
          <w:trHeight w:val="330"/>
        </w:trPr>
        <w:tc>
          <w:tcPr>
            <w:tcW w:w="1673" w:type="dxa"/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 xml:space="preserve">Next </w:t>
            </w:r>
            <w:r w:rsidRPr="001F60F2">
              <w:rPr>
                <w:b/>
                <w:bCs/>
                <w:szCs w:val="22"/>
              </w:rPr>
              <w:t>meeting</w:t>
            </w:r>
            <w:r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1F60F2" w:rsidRPr="00331853" w:rsidRDefault="00B76113" w:rsidP="006F1B3F">
            <w:pPr>
              <w:pStyle w:val="BodyText"/>
            </w:pPr>
            <w:r>
              <w:t>1</w:t>
            </w:r>
            <w:r w:rsidR="006F1B3F">
              <w:t>5</w:t>
            </w:r>
            <w:r w:rsidR="00FB177E">
              <w:t>/04/2012</w:t>
            </w:r>
          </w:p>
        </w:tc>
      </w:tr>
    </w:tbl>
    <w:p w:rsidR="001F60F2" w:rsidRDefault="001F60F2" w:rsidP="001F60F2"/>
    <w:p w:rsidR="003D7678" w:rsidRDefault="003D7678" w:rsidP="001F60F2"/>
    <w:tbl>
      <w:tblPr>
        <w:tblW w:w="8335" w:type="dxa"/>
        <w:tblInd w:w="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083"/>
        <w:gridCol w:w="4252"/>
      </w:tblGrid>
      <w:tr w:rsidR="00FF339F" w:rsidRPr="00C43946" w:rsidTr="00FF339F">
        <w:trPr>
          <w:trHeight w:val="255"/>
        </w:trPr>
        <w:tc>
          <w:tcPr>
            <w:tcW w:w="8335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F339F" w:rsidRPr="00C43946" w:rsidRDefault="00FF339F" w:rsidP="00FF339F">
            <w:pPr>
              <w:pStyle w:val="BodyText"/>
              <w:rPr>
                <w:caps/>
              </w:rPr>
            </w:pPr>
            <w:r>
              <w:t>AGENDA</w:t>
            </w:r>
          </w:p>
        </w:tc>
      </w:tr>
      <w:tr w:rsidR="00FF339F" w:rsidRPr="00691D60" w:rsidTr="00FF339F">
        <w:trPr>
          <w:trHeight w:val="345"/>
        </w:trPr>
        <w:tc>
          <w:tcPr>
            <w:tcW w:w="4083" w:type="dxa"/>
            <w:shd w:val="clear" w:color="auto" w:fill="FFFFFF" w:themeFill="background1"/>
          </w:tcPr>
          <w:p w:rsidR="00FF339F" w:rsidRPr="006470F1" w:rsidRDefault="00387B8B" w:rsidP="00FF339F">
            <w:pPr>
              <w:pStyle w:val="Formal1"/>
              <w:numPr>
                <w:ilvl w:val="0"/>
                <w:numId w:val="25"/>
              </w:numPr>
              <w:tabs>
                <w:tab w:val="num" w:pos="400"/>
              </w:tabs>
              <w:ind w:left="4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Welcome</w:t>
            </w:r>
          </w:p>
        </w:tc>
        <w:tc>
          <w:tcPr>
            <w:tcW w:w="4252" w:type="dxa"/>
            <w:shd w:val="clear" w:color="auto" w:fill="FFFFFF" w:themeFill="background1"/>
          </w:tcPr>
          <w:p w:rsidR="00FF339F" w:rsidRPr="00BE74EE" w:rsidRDefault="00387B8B" w:rsidP="00FF339F">
            <w:pPr>
              <w:pStyle w:val="Tabletext2"/>
              <w:rPr>
                <w:lang w:val="sv-SE"/>
              </w:rPr>
            </w:pPr>
            <w:r>
              <w:rPr>
                <w:lang w:val="sv-SE"/>
              </w:rPr>
              <w:t>All</w:t>
            </w:r>
          </w:p>
        </w:tc>
      </w:tr>
      <w:tr w:rsidR="00387B8B" w:rsidRPr="00691D60" w:rsidTr="00FF339F">
        <w:trPr>
          <w:trHeight w:val="345"/>
        </w:trPr>
        <w:tc>
          <w:tcPr>
            <w:tcW w:w="4083" w:type="dxa"/>
            <w:shd w:val="clear" w:color="auto" w:fill="FFFFFF" w:themeFill="background1"/>
          </w:tcPr>
          <w:p w:rsidR="00387B8B" w:rsidRPr="006470F1" w:rsidRDefault="00387B8B" w:rsidP="004351C6">
            <w:pPr>
              <w:pStyle w:val="Formal1"/>
              <w:numPr>
                <w:ilvl w:val="0"/>
                <w:numId w:val="25"/>
              </w:numPr>
              <w:tabs>
                <w:tab w:val="num" w:pos="400"/>
              </w:tabs>
              <w:ind w:left="4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What have been done so far</w:t>
            </w:r>
          </w:p>
        </w:tc>
        <w:tc>
          <w:tcPr>
            <w:tcW w:w="4252" w:type="dxa"/>
            <w:shd w:val="clear" w:color="auto" w:fill="FFFFFF" w:themeFill="background1"/>
          </w:tcPr>
          <w:p w:rsidR="00387B8B" w:rsidRPr="00BE74EE" w:rsidRDefault="00387B8B" w:rsidP="004351C6">
            <w:pPr>
              <w:pStyle w:val="Tabletext2"/>
              <w:rPr>
                <w:lang w:val="sv-SE"/>
              </w:rPr>
            </w:pPr>
            <w:r>
              <w:rPr>
                <w:lang w:val="sv-SE"/>
              </w:rPr>
              <w:t>All</w:t>
            </w:r>
          </w:p>
        </w:tc>
      </w:tr>
      <w:tr w:rsidR="00387B8B" w:rsidRPr="008F3284" w:rsidTr="00FF339F">
        <w:trPr>
          <w:trHeight w:val="330"/>
        </w:trPr>
        <w:tc>
          <w:tcPr>
            <w:tcW w:w="4083" w:type="dxa"/>
            <w:shd w:val="clear" w:color="auto" w:fill="FFFFFF" w:themeFill="background1"/>
          </w:tcPr>
          <w:p w:rsidR="00387B8B" w:rsidRPr="00B76113" w:rsidRDefault="00387B8B" w:rsidP="004351C6">
            <w:pPr>
              <w:pStyle w:val="Formal1"/>
              <w:numPr>
                <w:ilvl w:val="0"/>
                <w:numId w:val="25"/>
              </w:numPr>
              <w:tabs>
                <w:tab w:val="num" w:pos="400"/>
              </w:tabs>
              <w:ind w:left="400"/>
              <w:rPr>
                <w:rFonts w:ascii="Arial Narrow" w:hAnsi="Arial Narrow"/>
                <w:sz w:val="22"/>
                <w:szCs w:val="22"/>
              </w:rPr>
            </w:pPr>
            <w:r w:rsidRPr="00FB177E">
              <w:rPr>
                <w:rFonts w:ascii="Arial Narrow" w:hAnsi="Arial Narrow"/>
                <w:sz w:val="22"/>
                <w:szCs w:val="22"/>
              </w:rPr>
              <w:t>Next Steps and Next Meeting</w:t>
            </w:r>
          </w:p>
        </w:tc>
        <w:tc>
          <w:tcPr>
            <w:tcW w:w="4252" w:type="dxa"/>
            <w:shd w:val="clear" w:color="auto" w:fill="FFFFFF" w:themeFill="background1"/>
          </w:tcPr>
          <w:p w:rsidR="00387B8B" w:rsidRPr="00BE74EE" w:rsidRDefault="00387B8B" w:rsidP="004351C6">
            <w:pPr>
              <w:pStyle w:val="Tabletext2"/>
              <w:rPr>
                <w:lang w:val="sv-SE"/>
              </w:rPr>
            </w:pPr>
            <w:r>
              <w:rPr>
                <w:lang w:val="sv-SE"/>
              </w:rPr>
              <w:t>All</w:t>
            </w:r>
          </w:p>
        </w:tc>
      </w:tr>
    </w:tbl>
    <w:p w:rsidR="00FF339F" w:rsidRDefault="00FF339F" w:rsidP="001F60F2"/>
    <w:p w:rsidR="00FF339F" w:rsidRDefault="00FF339F" w:rsidP="001F60F2"/>
    <w:p w:rsidR="00EE0F17" w:rsidRPr="00FB177E" w:rsidRDefault="00EE0F17" w:rsidP="00EE0F17">
      <w:pPr>
        <w:pStyle w:val="Bullet1"/>
        <w:numPr>
          <w:ilvl w:val="0"/>
          <w:numId w:val="0"/>
        </w:numPr>
        <w:ind w:left="794" w:hanging="794"/>
        <w:rPr>
          <w:color w:val="auto"/>
        </w:rPr>
      </w:pPr>
      <w:r w:rsidRPr="00FB177E">
        <w:rPr>
          <w:color w:val="auto"/>
        </w:rPr>
        <w:t xml:space="preserve">AD.1. </w:t>
      </w:r>
      <w:r w:rsidRPr="00FB177E">
        <w:rPr>
          <w:color w:val="auto"/>
        </w:rPr>
        <w:tab/>
        <w:t>Welcome</w:t>
      </w:r>
    </w:p>
    <w:p w:rsidR="006470F1" w:rsidRDefault="00FB177E" w:rsidP="006470F1">
      <w:pPr>
        <w:pStyle w:val="Formal1"/>
        <w:numPr>
          <w:ilvl w:val="0"/>
          <w:numId w:val="32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Collect information</w:t>
      </w:r>
      <w:r w:rsidR="006470F1">
        <w:rPr>
          <w:rFonts w:ascii="Arial Narrow" w:hAnsi="Arial Narrow"/>
          <w:sz w:val="22"/>
          <w:szCs w:val="22"/>
        </w:rPr>
        <w:t xml:space="preserve"> </w:t>
      </w:r>
    </w:p>
    <w:p w:rsidR="00B71B50" w:rsidRDefault="00B71B50" w:rsidP="006470F1">
      <w:pPr>
        <w:pStyle w:val="Formal1"/>
        <w:numPr>
          <w:ilvl w:val="0"/>
          <w:numId w:val="32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The requirements hasn’t arrived yet</w:t>
      </w:r>
    </w:p>
    <w:p w:rsidR="003D7678" w:rsidRPr="006470F1" w:rsidRDefault="003D7678" w:rsidP="00B71B50">
      <w:pPr>
        <w:pStyle w:val="Formal1"/>
        <w:ind w:left="1440"/>
        <w:rPr>
          <w:rFonts w:ascii="Arial Narrow" w:hAnsi="Arial Narrow"/>
          <w:sz w:val="22"/>
          <w:szCs w:val="22"/>
          <w:lang w:val="da-DK"/>
        </w:rPr>
      </w:pPr>
    </w:p>
    <w:p w:rsidR="00EE0F17" w:rsidRPr="006F1B3F" w:rsidRDefault="00EE0F17" w:rsidP="00EE0F17">
      <w:pPr>
        <w:pStyle w:val="Bullet1"/>
        <w:numPr>
          <w:ilvl w:val="0"/>
          <w:numId w:val="0"/>
        </w:numPr>
        <w:ind w:left="794" w:hanging="794"/>
        <w:rPr>
          <w:color w:val="auto"/>
          <w:lang w:val="en-US"/>
        </w:rPr>
      </w:pPr>
      <w:r w:rsidRPr="006F1B3F">
        <w:rPr>
          <w:color w:val="auto"/>
          <w:lang w:val="en-US"/>
        </w:rPr>
        <w:t>AD.2.</w:t>
      </w:r>
      <w:r w:rsidRPr="006F1B3F">
        <w:rPr>
          <w:color w:val="auto"/>
          <w:lang w:val="en-US"/>
        </w:rPr>
        <w:tab/>
      </w:r>
      <w:r w:rsidR="006F1B3F" w:rsidRPr="006F1B3F">
        <w:rPr>
          <w:color w:val="auto"/>
          <w:lang w:val="en-US"/>
        </w:rPr>
        <w:t>What Have Been done so far</w:t>
      </w:r>
    </w:p>
    <w:p w:rsidR="006470F1" w:rsidRDefault="006F1B3F" w:rsidP="006470F1">
      <w:pPr>
        <w:pStyle w:val="Formal1"/>
        <w:numPr>
          <w:ilvl w:val="0"/>
          <w:numId w:val="33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All have started working. </w:t>
      </w:r>
    </w:p>
    <w:p w:rsidR="006F1B3F" w:rsidRDefault="006F1B3F" w:rsidP="006470F1">
      <w:pPr>
        <w:pStyle w:val="Formal1"/>
        <w:numPr>
          <w:ilvl w:val="0"/>
          <w:numId w:val="33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We have had some problems with </w:t>
      </w:r>
      <w:proofErr w:type="spellStart"/>
      <w:r w:rsidR="00E8136F">
        <w:rPr>
          <w:rFonts w:ascii="Arial Narrow" w:hAnsi="Arial Narrow"/>
          <w:sz w:val="22"/>
          <w:szCs w:val="22"/>
        </w:rPr>
        <w:t>C</w:t>
      </w:r>
      <w:r>
        <w:rPr>
          <w:rFonts w:ascii="Arial Narrow" w:hAnsi="Arial Narrow"/>
          <w:sz w:val="22"/>
          <w:szCs w:val="22"/>
        </w:rPr>
        <w:t>loudAppStudio</w:t>
      </w:r>
      <w:proofErr w:type="spellEnd"/>
      <w:r>
        <w:rPr>
          <w:rFonts w:ascii="Arial Narrow" w:hAnsi="Arial Narrow"/>
          <w:sz w:val="22"/>
          <w:szCs w:val="22"/>
        </w:rPr>
        <w:t>. Since it is in beta we are reporting every bug to the developers.</w:t>
      </w:r>
    </w:p>
    <w:p w:rsidR="00E8136F" w:rsidRDefault="00E8136F" w:rsidP="006470F1">
      <w:pPr>
        <w:pStyle w:val="Formal1"/>
        <w:numPr>
          <w:ilvl w:val="0"/>
          <w:numId w:val="33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We have pushed our deadline for the startup 3 days.</w:t>
      </w:r>
    </w:p>
    <w:p w:rsidR="006F1B3F" w:rsidRPr="00F23554" w:rsidRDefault="006F1B3F" w:rsidP="006F1B3F">
      <w:pPr>
        <w:pStyle w:val="Formal1"/>
        <w:ind w:left="1440"/>
        <w:rPr>
          <w:rFonts w:ascii="Arial Narrow" w:hAnsi="Arial Narrow"/>
          <w:sz w:val="22"/>
          <w:szCs w:val="22"/>
        </w:rPr>
      </w:pPr>
    </w:p>
    <w:p w:rsidR="00FB177E" w:rsidRPr="00B76113" w:rsidRDefault="00FB177E" w:rsidP="00B71B50">
      <w:pPr>
        <w:pStyle w:val="Formal1"/>
        <w:ind w:left="1440"/>
        <w:rPr>
          <w:rFonts w:ascii="Arial Narrow" w:hAnsi="Arial Narrow"/>
          <w:sz w:val="22"/>
          <w:szCs w:val="22"/>
        </w:rPr>
      </w:pPr>
    </w:p>
    <w:p w:rsidR="00EE0F17" w:rsidRPr="00FB177E" w:rsidRDefault="00FB177E" w:rsidP="00EE0F17">
      <w:pPr>
        <w:pStyle w:val="Bullet1"/>
        <w:numPr>
          <w:ilvl w:val="0"/>
          <w:numId w:val="0"/>
        </w:numPr>
        <w:ind w:left="794" w:hanging="794"/>
        <w:rPr>
          <w:color w:val="auto"/>
        </w:rPr>
      </w:pPr>
      <w:r w:rsidRPr="00FB177E">
        <w:rPr>
          <w:color w:val="auto"/>
        </w:rPr>
        <w:t>ad.3</w:t>
      </w:r>
      <w:r w:rsidR="00EE0F17" w:rsidRPr="00FB177E">
        <w:rPr>
          <w:color w:val="auto"/>
        </w:rPr>
        <w:t>.</w:t>
      </w:r>
      <w:r w:rsidR="00EE0F17" w:rsidRPr="00FB177E">
        <w:rPr>
          <w:color w:val="auto"/>
        </w:rPr>
        <w:tab/>
        <w:t>next steps and next meeting</w:t>
      </w:r>
    </w:p>
    <w:p w:rsidR="00EE0F17" w:rsidRPr="00FB177E" w:rsidRDefault="00FB177E" w:rsidP="00FB177E">
      <w:pPr>
        <w:pStyle w:val="Formal1"/>
        <w:numPr>
          <w:ilvl w:val="0"/>
          <w:numId w:val="37"/>
        </w:numPr>
        <w:rPr>
          <w:rFonts w:ascii="Arial Narrow" w:hAnsi="Arial Narrow"/>
          <w:sz w:val="22"/>
          <w:szCs w:val="22"/>
        </w:rPr>
      </w:pPr>
      <w:r w:rsidRPr="00FB177E">
        <w:rPr>
          <w:rFonts w:ascii="Arial Narrow" w:hAnsi="Arial Narrow"/>
          <w:sz w:val="22"/>
          <w:szCs w:val="22"/>
        </w:rPr>
        <w:t xml:space="preserve">We have decided to meet </w:t>
      </w:r>
      <w:r w:rsidR="006F1B3F">
        <w:rPr>
          <w:rFonts w:ascii="Arial Narrow" w:hAnsi="Arial Narrow"/>
          <w:sz w:val="22"/>
          <w:szCs w:val="22"/>
        </w:rPr>
        <w:t>Thursday 2012-04-13</w:t>
      </w:r>
      <w:r w:rsidRPr="00FB177E">
        <w:rPr>
          <w:rFonts w:ascii="Arial Narrow" w:hAnsi="Arial Narrow"/>
          <w:sz w:val="22"/>
          <w:szCs w:val="22"/>
        </w:rPr>
        <w:t xml:space="preserve">. </w:t>
      </w:r>
    </w:p>
    <w:p w:rsidR="00EE0F17" w:rsidRPr="00FB177E" w:rsidRDefault="00EE0F17" w:rsidP="00FF339F">
      <w:pPr>
        <w:pStyle w:val="Brdtext1"/>
        <w:rPr>
          <w:lang w:val="en-US"/>
        </w:rPr>
      </w:pPr>
    </w:p>
    <w:p w:rsidR="00AB776C" w:rsidRPr="00FB177E" w:rsidRDefault="00CB17C8" w:rsidP="001D06F3">
      <w:pPr>
        <w:spacing w:before="0" w:after="0"/>
        <w:ind w:left="0"/>
        <w:rPr>
          <w:color w:val="000000"/>
          <w:szCs w:val="22"/>
          <w:lang w:val="en-US"/>
        </w:rPr>
      </w:pPr>
      <w:r w:rsidRPr="00FB177E">
        <w:rPr>
          <w:lang w:val="en-US"/>
        </w:rPr>
        <w:br w:type="page"/>
      </w:r>
    </w:p>
    <w:p w:rsidR="0000249E" w:rsidRDefault="0000249E" w:rsidP="00AB776C">
      <w:pPr>
        <w:pStyle w:val="Bullet1"/>
        <w:numPr>
          <w:ilvl w:val="0"/>
          <w:numId w:val="0"/>
        </w:numPr>
        <w:ind w:left="794"/>
        <w:jc w:val="center"/>
      </w:pPr>
      <w:r>
        <w:lastRenderedPageBreak/>
        <w:t>ACtion list</w:t>
      </w:r>
    </w:p>
    <w:p w:rsidR="0000249E" w:rsidRPr="0000249E" w:rsidRDefault="0000249E" w:rsidP="00FF339F">
      <w:pPr>
        <w:pStyle w:val="Brdtext1"/>
      </w:pPr>
    </w:p>
    <w:tbl>
      <w:tblPr>
        <w:tblStyle w:val="MediumShading1-Accent2"/>
        <w:tblW w:w="0" w:type="auto"/>
        <w:tblInd w:w="959" w:type="dxa"/>
        <w:tblLayout w:type="fixed"/>
        <w:tblLook w:val="04A0" w:firstRow="1" w:lastRow="0" w:firstColumn="1" w:lastColumn="0" w:noHBand="0" w:noVBand="1"/>
      </w:tblPr>
      <w:tblGrid>
        <w:gridCol w:w="524"/>
        <w:gridCol w:w="2594"/>
        <w:gridCol w:w="851"/>
        <w:gridCol w:w="1240"/>
        <w:gridCol w:w="1240"/>
        <w:gridCol w:w="71"/>
        <w:gridCol w:w="496"/>
        <w:gridCol w:w="922"/>
      </w:tblGrid>
      <w:tr w:rsidR="00734AE3" w:rsidRPr="001C499E" w:rsidTr="00687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734AE3" w:rsidRPr="001C499E" w:rsidRDefault="00734AE3" w:rsidP="00FF339F">
            <w:pPr>
              <w:pStyle w:val="BodyText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594" w:type="dxa"/>
          </w:tcPr>
          <w:p w:rsidR="00734AE3" w:rsidRPr="001C499E" w:rsidRDefault="00734AE3" w:rsidP="00FF339F">
            <w:pPr>
              <w:pStyle w:val="BodyText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851" w:type="dxa"/>
          </w:tcPr>
          <w:p w:rsidR="00734AE3" w:rsidRPr="001C499E" w:rsidRDefault="00734AE3" w:rsidP="00FF339F">
            <w:pPr>
              <w:pStyle w:val="BodyText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Resp.</w:t>
            </w:r>
          </w:p>
        </w:tc>
        <w:tc>
          <w:tcPr>
            <w:tcW w:w="1240" w:type="dxa"/>
          </w:tcPr>
          <w:p w:rsidR="00734AE3" w:rsidRDefault="00734AE3" w:rsidP="00FF339F">
            <w:pPr>
              <w:pStyle w:val="BodyText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07" w:type="dxa"/>
            <w:gridSpan w:val="3"/>
          </w:tcPr>
          <w:p w:rsidR="00734AE3" w:rsidRPr="001C499E" w:rsidRDefault="00734AE3" w:rsidP="00FF339F">
            <w:pPr>
              <w:pStyle w:val="BodyText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Deadline</w:t>
            </w:r>
          </w:p>
        </w:tc>
        <w:tc>
          <w:tcPr>
            <w:tcW w:w="922" w:type="dxa"/>
          </w:tcPr>
          <w:p w:rsidR="00734AE3" w:rsidRDefault="00734AE3" w:rsidP="00FF339F">
            <w:pPr>
              <w:pStyle w:val="BodyText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0163F4" w:rsidRPr="001C499E" w:rsidTr="0068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0163F4" w:rsidRPr="001C499E" w:rsidRDefault="000163F4" w:rsidP="00FF339F">
            <w:pPr>
              <w:pStyle w:val="BodyTextleft"/>
              <w:rPr>
                <w:lang w:val="en-US"/>
              </w:rPr>
            </w:pPr>
            <w:r w:rsidRPr="001C499E">
              <w:rPr>
                <w:lang w:val="en-US"/>
              </w:rPr>
              <w:t>1</w:t>
            </w:r>
          </w:p>
        </w:tc>
        <w:tc>
          <w:tcPr>
            <w:tcW w:w="2594" w:type="dxa"/>
          </w:tcPr>
          <w:p w:rsidR="000163F4" w:rsidRPr="001C499E" w:rsidRDefault="000163F4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 to know the environment</w:t>
            </w:r>
          </w:p>
        </w:tc>
        <w:tc>
          <w:tcPr>
            <w:tcW w:w="851" w:type="dxa"/>
          </w:tcPr>
          <w:p w:rsidR="000163F4" w:rsidRPr="001C499E" w:rsidRDefault="000163F4" w:rsidP="00A40190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</w:t>
            </w:r>
            <w:proofErr w:type="spellEnd"/>
          </w:p>
        </w:tc>
        <w:tc>
          <w:tcPr>
            <w:tcW w:w="1240" w:type="dxa"/>
          </w:tcPr>
          <w:p w:rsidR="000163F4" w:rsidRDefault="000163F4" w:rsidP="00A40190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02-04-2012</w:t>
            </w:r>
          </w:p>
        </w:tc>
        <w:tc>
          <w:tcPr>
            <w:tcW w:w="1240" w:type="dxa"/>
          </w:tcPr>
          <w:p w:rsidR="000163F4" w:rsidRPr="001C499E" w:rsidRDefault="000163F4" w:rsidP="00A40190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09-04-2012</w:t>
            </w:r>
          </w:p>
        </w:tc>
        <w:tc>
          <w:tcPr>
            <w:tcW w:w="1489" w:type="dxa"/>
            <w:gridSpan w:val="3"/>
          </w:tcPr>
          <w:p w:rsidR="000163F4" w:rsidRDefault="000163F4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0163F4" w:rsidRPr="001C499E" w:rsidTr="00687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0163F4" w:rsidRPr="001C499E" w:rsidRDefault="000163F4" w:rsidP="00FF339F">
            <w:pPr>
              <w:pStyle w:val="BodyText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94" w:type="dxa"/>
          </w:tcPr>
          <w:p w:rsidR="000163F4" w:rsidRPr="001C499E" w:rsidRDefault="000163F4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 the documents.</w:t>
            </w:r>
          </w:p>
        </w:tc>
        <w:tc>
          <w:tcPr>
            <w:tcW w:w="851" w:type="dxa"/>
          </w:tcPr>
          <w:p w:rsidR="000163F4" w:rsidRPr="001C499E" w:rsidRDefault="007947C3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471120">
              <w:rPr>
                <w:lang w:val="en-US"/>
              </w:rPr>
              <w:t>ikael</w:t>
            </w:r>
          </w:p>
        </w:tc>
        <w:tc>
          <w:tcPr>
            <w:tcW w:w="1240" w:type="dxa"/>
          </w:tcPr>
          <w:p w:rsidR="000163F4" w:rsidRDefault="000163F4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10-04-2012</w:t>
            </w:r>
          </w:p>
        </w:tc>
        <w:tc>
          <w:tcPr>
            <w:tcW w:w="1311" w:type="dxa"/>
            <w:gridSpan w:val="2"/>
          </w:tcPr>
          <w:p w:rsidR="000163F4" w:rsidRPr="001C499E" w:rsidRDefault="006F1B3F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0163F4">
              <w:rPr>
                <w:lang w:val="en-US"/>
              </w:rPr>
              <w:t>-04-2012</w:t>
            </w:r>
          </w:p>
        </w:tc>
        <w:tc>
          <w:tcPr>
            <w:tcW w:w="1418" w:type="dxa"/>
            <w:gridSpan w:val="2"/>
          </w:tcPr>
          <w:p w:rsidR="000163F4" w:rsidRDefault="000163F4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Ongoing</w:t>
            </w:r>
          </w:p>
        </w:tc>
      </w:tr>
      <w:tr w:rsidR="000163F4" w:rsidRPr="001C499E" w:rsidTr="0068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0163F4" w:rsidRPr="001C499E" w:rsidRDefault="000163F4" w:rsidP="00FF339F">
            <w:pPr>
              <w:pStyle w:val="BodyText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94" w:type="dxa"/>
          </w:tcPr>
          <w:p w:rsidR="000163F4" w:rsidRPr="001C499E" w:rsidRDefault="000163F4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Mockup for android app</w:t>
            </w:r>
          </w:p>
        </w:tc>
        <w:tc>
          <w:tcPr>
            <w:tcW w:w="851" w:type="dxa"/>
          </w:tcPr>
          <w:p w:rsidR="000163F4" w:rsidRPr="001C499E" w:rsidRDefault="007947C3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Jesper</w:t>
            </w:r>
            <w:proofErr w:type="spellEnd"/>
          </w:p>
        </w:tc>
        <w:tc>
          <w:tcPr>
            <w:tcW w:w="1240" w:type="dxa"/>
          </w:tcPr>
          <w:p w:rsidR="000163F4" w:rsidRDefault="000163F4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10-04-2012</w:t>
            </w:r>
          </w:p>
        </w:tc>
        <w:tc>
          <w:tcPr>
            <w:tcW w:w="1311" w:type="dxa"/>
            <w:gridSpan w:val="2"/>
          </w:tcPr>
          <w:p w:rsidR="000163F4" w:rsidRPr="001C499E" w:rsidRDefault="006F1B3F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0163F4">
              <w:rPr>
                <w:lang w:val="en-US"/>
              </w:rPr>
              <w:t>-04-2012</w:t>
            </w:r>
          </w:p>
        </w:tc>
        <w:tc>
          <w:tcPr>
            <w:tcW w:w="1418" w:type="dxa"/>
            <w:gridSpan w:val="2"/>
          </w:tcPr>
          <w:p w:rsidR="000163F4" w:rsidRDefault="000163F4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Ongoing</w:t>
            </w:r>
          </w:p>
        </w:tc>
      </w:tr>
      <w:tr w:rsidR="000163F4" w:rsidRPr="001C499E" w:rsidTr="00687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0163F4" w:rsidRPr="001C499E" w:rsidRDefault="000163F4" w:rsidP="00FF339F">
            <w:pPr>
              <w:pStyle w:val="BodyText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94" w:type="dxa"/>
          </w:tcPr>
          <w:p w:rsidR="000163F4" w:rsidRPr="001C499E" w:rsidRDefault="000163F4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Start the cloud app</w:t>
            </w:r>
          </w:p>
        </w:tc>
        <w:tc>
          <w:tcPr>
            <w:tcW w:w="851" w:type="dxa"/>
          </w:tcPr>
          <w:p w:rsidR="000163F4" w:rsidRPr="001C499E" w:rsidRDefault="007947C3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Robin</w:t>
            </w:r>
          </w:p>
        </w:tc>
        <w:tc>
          <w:tcPr>
            <w:tcW w:w="1240" w:type="dxa"/>
          </w:tcPr>
          <w:p w:rsidR="000163F4" w:rsidRDefault="000163F4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10-04-2012</w:t>
            </w:r>
          </w:p>
        </w:tc>
        <w:tc>
          <w:tcPr>
            <w:tcW w:w="1311" w:type="dxa"/>
            <w:gridSpan w:val="2"/>
          </w:tcPr>
          <w:p w:rsidR="000163F4" w:rsidRPr="001C499E" w:rsidRDefault="006F1B3F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0163F4">
              <w:rPr>
                <w:lang w:val="en-US"/>
              </w:rPr>
              <w:t>-04-2012</w:t>
            </w:r>
          </w:p>
        </w:tc>
        <w:tc>
          <w:tcPr>
            <w:tcW w:w="1418" w:type="dxa"/>
            <w:gridSpan w:val="2"/>
          </w:tcPr>
          <w:p w:rsidR="000163F4" w:rsidRDefault="000163F4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Ongoi</w:t>
            </w:r>
            <w:r w:rsidR="00BB083E">
              <w:rPr>
                <w:lang w:val="en-US"/>
              </w:rPr>
              <w:t>n</w:t>
            </w:r>
            <w:r>
              <w:rPr>
                <w:lang w:val="en-US"/>
              </w:rPr>
              <w:t>g</w:t>
            </w:r>
          </w:p>
        </w:tc>
      </w:tr>
      <w:tr w:rsidR="000163F4" w:rsidRPr="001C499E" w:rsidTr="0068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0163F4" w:rsidRDefault="000163F4" w:rsidP="00FF339F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0163F4" w:rsidRDefault="000163F4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0163F4" w:rsidRDefault="000163F4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0163F4" w:rsidRDefault="000163F4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:rsidR="000163F4" w:rsidRDefault="000163F4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0163F4" w:rsidRDefault="000163F4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874EC" w:rsidTr="00687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6874EC" w:rsidRPr="001C499E" w:rsidRDefault="006874EC" w:rsidP="004351C6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6874EC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6874EC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874EC" w:rsidTr="0068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6874EC" w:rsidRDefault="006874EC" w:rsidP="004351C6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874EC" w:rsidTr="00687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6874EC" w:rsidRPr="001C499E" w:rsidRDefault="006874EC" w:rsidP="004351C6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6874EC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6874EC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874EC" w:rsidTr="0068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6874EC" w:rsidRDefault="006874EC" w:rsidP="004351C6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874EC" w:rsidTr="00687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6874EC" w:rsidRPr="001C499E" w:rsidRDefault="006874EC" w:rsidP="004351C6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6874EC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6874EC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874EC" w:rsidTr="0068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6874EC" w:rsidRDefault="006874EC" w:rsidP="004351C6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0249E" w:rsidRPr="00EE0F17" w:rsidRDefault="0000249E" w:rsidP="000163F4">
      <w:pPr>
        <w:pStyle w:val="Brdtext1"/>
        <w:ind w:left="0"/>
        <w:jc w:val="left"/>
      </w:pPr>
    </w:p>
    <w:sectPr w:rsidR="0000249E" w:rsidRPr="00EE0F17" w:rsidSect="00FB17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17" w:bottom="1417" w:left="1417" w:header="570" w:footer="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1DF" w:rsidRDefault="009311DF" w:rsidP="00AF18B0">
      <w:pPr>
        <w:spacing w:before="0" w:after="0"/>
      </w:pPr>
      <w:r>
        <w:separator/>
      </w:r>
    </w:p>
  </w:endnote>
  <w:endnote w:type="continuationSeparator" w:id="0">
    <w:p w:rsidR="009311DF" w:rsidRDefault="009311DF" w:rsidP="00AF18B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 Bold">
    <w:altName w:val="Arial Narrow"/>
    <w:panose1 w:val="020B0706020202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D15" w:rsidRDefault="007F1D1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8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959"/>
      <w:gridCol w:w="142"/>
      <w:gridCol w:w="1262"/>
      <w:gridCol w:w="297"/>
      <w:gridCol w:w="709"/>
      <w:gridCol w:w="3118"/>
      <w:gridCol w:w="61"/>
      <w:gridCol w:w="317"/>
      <w:gridCol w:w="2457"/>
      <w:gridCol w:w="60"/>
    </w:tblGrid>
    <w:tr w:rsidR="001D06F3" w:rsidTr="0059464F">
      <w:trPr>
        <w:gridAfter w:val="1"/>
        <w:wAfter w:w="60" w:type="dxa"/>
        <w:cantSplit/>
      </w:trPr>
      <w:tc>
        <w:tcPr>
          <w:tcW w:w="959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C25DB">
          <w:pPr>
            <w:pStyle w:val="Footer"/>
            <w:ind w:left="0"/>
            <w:rPr>
              <w:color w:val="5F5042"/>
              <w:sz w:val="16"/>
              <w:szCs w:val="16"/>
              <w:lang w:val="en-US"/>
            </w:rPr>
          </w:pPr>
          <w:r>
            <w:rPr>
              <w:color w:val="5F5042"/>
              <w:sz w:val="16"/>
              <w:szCs w:val="16"/>
            </w:rPr>
            <w:t>Printing date</w:t>
          </w:r>
        </w:p>
      </w:tc>
      <w:tc>
        <w:tcPr>
          <w:tcW w:w="1404" w:type="dxa"/>
          <w:gridSpan w:val="2"/>
          <w:tcBorders>
            <w:top w:val="nil"/>
            <w:left w:val="nil"/>
            <w:bottom w:val="nil"/>
            <w:right w:val="nil"/>
          </w:tcBorders>
          <w:tcMar>
            <w:left w:w="57" w:type="dxa"/>
            <w:right w:w="57" w:type="dxa"/>
          </w:tcMar>
        </w:tcPr>
        <w:p w:rsidR="001D06F3" w:rsidRPr="0059464F" w:rsidRDefault="001D06F3" w:rsidP="008C25DB">
          <w:pPr>
            <w:pStyle w:val="Footer"/>
            <w:ind w:left="-109"/>
            <w:rPr>
              <w:color w:val="5F5042"/>
              <w:sz w:val="16"/>
              <w:szCs w:val="16"/>
            </w:rPr>
          </w:pPr>
          <w:r>
            <w:rPr>
              <w:color w:val="5F5042"/>
              <w:sz w:val="16"/>
              <w:szCs w:val="16"/>
            </w:rPr>
            <w:t xml:space="preserve">        </w:t>
          </w:r>
          <w:r w:rsidR="0091754B" w:rsidRPr="0059464F">
            <w:rPr>
              <w:color w:val="5F5042"/>
              <w:sz w:val="16"/>
              <w:szCs w:val="16"/>
            </w:rPr>
            <w:fldChar w:fldCharType="begin"/>
          </w:r>
          <w:r w:rsidRPr="0059464F">
            <w:rPr>
              <w:color w:val="5F5042"/>
              <w:sz w:val="16"/>
              <w:szCs w:val="16"/>
            </w:rPr>
            <w:instrText xml:space="preserve"> TIME \@ "yyyy-MM-dd" </w:instrText>
          </w:r>
          <w:r w:rsidR="0091754B" w:rsidRPr="0059464F">
            <w:rPr>
              <w:color w:val="5F5042"/>
              <w:sz w:val="16"/>
              <w:szCs w:val="16"/>
            </w:rPr>
            <w:fldChar w:fldCharType="separate"/>
          </w:r>
          <w:r w:rsidR="007F1D15">
            <w:rPr>
              <w:noProof/>
              <w:color w:val="5F5042"/>
              <w:sz w:val="16"/>
              <w:szCs w:val="16"/>
            </w:rPr>
            <w:t>2012-04-19</w:t>
          </w:r>
          <w:r w:rsidR="0091754B" w:rsidRPr="0059464F">
            <w:rPr>
              <w:color w:val="5F5042"/>
              <w:sz w:val="16"/>
              <w:szCs w:val="16"/>
            </w:rPr>
            <w:fldChar w:fldCharType="end"/>
          </w:r>
        </w:p>
      </w:tc>
      <w:tc>
        <w:tcPr>
          <w:tcW w:w="1006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ind w:left="-108"/>
            <w:jc w:val="center"/>
            <w:rPr>
              <w:color w:val="5F5042"/>
              <w:sz w:val="16"/>
              <w:szCs w:val="16"/>
            </w:rPr>
          </w:pPr>
          <w:r w:rsidRPr="0059464F">
            <w:rPr>
              <w:color w:val="5F5042"/>
              <w:sz w:val="16"/>
              <w:szCs w:val="16"/>
            </w:rPr>
            <w:t>UNCONTROLLED IF PRINTED</w:t>
          </w:r>
        </w:p>
      </w:tc>
      <w:tc>
        <w:tcPr>
          <w:tcW w:w="2835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jc w:val="right"/>
            <w:rPr>
              <w:color w:val="5F5042"/>
              <w:sz w:val="16"/>
              <w:szCs w:val="16"/>
            </w:rPr>
          </w:pPr>
          <w:r w:rsidRPr="0059464F">
            <w:rPr>
              <w:color w:val="5F5042"/>
              <w:sz w:val="16"/>
              <w:szCs w:val="16"/>
            </w:rPr>
            <w:t xml:space="preserve">Page </w:t>
          </w:r>
          <w:r w:rsidR="0091754B" w:rsidRPr="0059464F">
            <w:rPr>
              <w:color w:val="5F5042"/>
              <w:sz w:val="16"/>
              <w:szCs w:val="16"/>
            </w:rPr>
            <w:fldChar w:fldCharType="begin"/>
          </w:r>
          <w:r w:rsidRPr="0059464F">
            <w:rPr>
              <w:color w:val="5F5042"/>
              <w:sz w:val="16"/>
              <w:szCs w:val="16"/>
            </w:rPr>
            <w:instrText xml:space="preserve"> PAGE </w:instrText>
          </w:r>
          <w:r w:rsidR="0091754B" w:rsidRPr="0059464F">
            <w:rPr>
              <w:color w:val="5F5042"/>
              <w:sz w:val="16"/>
              <w:szCs w:val="16"/>
            </w:rPr>
            <w:fldChar w:fldCharType="separate"/>
          </w:r>
          <w:r w:rsidR="007F1D15">
            <w:rPr>
              <w:noProof/>
              <w:color w:val="5F5042"/>
              <w:sz w:val="16"/>
              <w:szCs w:val="16"/>
            </w:rPr>
            <w:t>1</w:t>
          </w:r>
          <w:r w:rsidR="0091754B" w:rsidRPr="0059464F">
            <w:rPr>
              <w:color w:val="5F5042"/>
              <w:sz w:val="16"/>
              <w:szCs w:val="16"/>
            </w:rPr>
            <w:fldChar w:fldCharType="end"/>
          </w:r>
          <w:r w:rsidRPr="0059464F">
            <w:rPr>
              <w:color w:val="5F5042"/>
              <w:sz w:val="16"/>
              <w:szCs w:val="16"/>
            </w:rPr>
            <w:t xml:space="preserve"> of </w:t>
          </w:r>
          <w:r w:rsidR="0091754B" w:rsidRPr="0059464F">
            <w:rPr>
              <w:color w:val="5F5042"/>
              <w:sz w:val="16"/>
              <w:szCs w:val="16"/>
            </w:rPr>
            <w:fldChar w:fldCharType="begin"/>
          </w:r>
          <w:r w:rsidRPr="0059464F">
            <w:rPr>
              <w:color w:val="5F5042"/>
              <w:sz w:val="16"/>
              <w:szCs w:val="16"/>
            </w:rPr>
            <w:instrText xml:space="preserve"> NUMPAGES </w:instrText>
          </w:r>
          <w:r w:rsidR="0091754B" w:rsidRPr="0059464F">
            <w:rPr>
              <w:color w:val="5F5042"/>
              <w:sz w:val="16"/>
              <w:szCs w:val="16"/>
            </w:rPr>
            <w:fldChar w:fldCharType="separate"/>
          </w:r>
          <w:r w:rsidR="007F1D15">
            <w:rPr>
              <w:noProof/>
              <w:color w:val="5F5042"/>
              <w:sz w:val="16"/>
              <w:szCs w:val="16"/>
            </w:rPr>
            <w:t>2</w:t>
          </w:r>
          <w:r w:rsidR="0091754B" w:rsidRPr="0059464F">
            <w:rPr>
              <w:color w:val="5F5042"/>
              <w:sz w:val="16"/>
              <w:szCs w:val="16"/>
            </w:rPr>
            <w:fldChar w:fldCharType="end"/>
          </w:r>
        </w:p>
      </w:tc>
    </w:tr>
    <w:tr w:rsidR="001D06F3" w:rsidTr="0059464F">
      <w:trPr>
        <w:gridAfter w:val="1"/>
        <w:wAfter w:w="60" w:type="dxa"/>
        <w:cantSplit/>
      </w:trPr>
      <w:tc>
        <w:tcPr>
          <w:tcW w:w="959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ind w:left="0"/>
            <w:rPr>
              <w:color w:val="5F5042"/>
              <w:sz w:val="16"/>
              <w:szCs w:val="16"/>
            </w:rPr>
          </w:pPr>
        </w:p>
      </w:tc>
      <w:tc>
        <w:tcPr>
          <w:tcW w:w="1404" w:type="dxa"/>
          <w:gridSpan w:val="2"/>
          <w:tcBorders>
            <w:top w:val="nil"/>
            <w:left w:val="nil"/>
            <w:bottom w:val="nil"/>
            <w:right w:val="nil"/>
          </w:tcBorders>
          <w:tcMar>
            <w:left w:w="57" w:type="dxa"/>
            <w:right w:w="57" w:type="dxa"/>
          </w:tcMar>
        </w:tcPr>
        <w:p w:rsidR="001D06F3" w:rsidRPr="0059464F" w:rsidRDefault="001D06F3" w:rsidP="0059464F">
          <w:pPr>
            <w:pStyle w:val="Footer"/>
            <w:ind w:left="-109"/>
            <w:rPr>
              <w:rStyle w:val="PlaceholderText"/>
              <w:color w:val="5F5042"/>
              <w:sz w:val="16"/>
              <w:szCs w:val="16"/>
              <w:lang w:val="en-US"/>
            </w:rPr>
          </w:pPr>
        </w:p>
      </w:tc>
      <w:tc>
        <w:tcPr>
          <w:tcW w:w="1006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378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2457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</w:tr>
    <w:tr w:rsidR="001D06F3" w:rsidTr="0059464F">
      <w:trPr>
        <w:gridAfter w:val="1"/>
        <w:wAfter w:w="60" w:type="dxa"/>
        <w:cantSplit/>
      </w:trPr>
      <w:tc>
        <w:tcPr>
          <w:tcW w:w="959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ind w:left="0"/>
            <w:rPr>
              <w:color w:val="5F5042"/>
              <w:sz w:val="16"/>
              <w:szCs w:val="16"/>
            </w:rPr>
          </w:pPr>
        </w:p>
      </w:tc>
      <w:tc>
        <w:tcPr>
          <w:tcW w:w="1404" w:type="dxa"/>
          <w:gridSpan w:val="2"/>
          <w:tcBorders>
            <w:top w:val="nil"/>
            <w:left w:val="nil"/>
            <w:bottom w:val="nil"/>
            <w:right w:val="nil"/>
          </w:tcBorders>
          <w:tcMar>
            <w:left w:w="57" w:type="dxa"/>
            <w:right w:w="57" w:type="dxa"/>
          </w:tcMar>
        </w:tcPr>
        <w:p w:rsidR="001D06F3" w:rsidRPr="0059464F" w:rsidRDefault="001D06F3" w:rsidP="0059464F">
          <w:pPr>
            <w:pStyle w:val="Footer"/>
            <w:ind w:left="-109"/>
            <w:rPr>
              <w:rStyle w:val="PlaceholderText"/>
              <w:color w:val="5F5042"/>
              <w:sz w:val="16"/>
              <w:szCs w:val="16"/>
              <w:lang w:val="en-US"/>
            </w:rPr>
          </w:pPr>
        </w:p>
      </w:tc>
      <w:tc>
        <w:tcPr>
          <w:tcW w:w="1006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378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2457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</w:tr>
    <w:tr w:rsidR="001D06F3" w:rsidTr="0059464F">
      <w:tc>
        <w:tcPr>
          <w:tcW w:w="1101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ind w:left="0"/>
            <w:rPr>
              <w:color w:val="5F5042"/>
              <w:sz w:val="16"/>
              <w:szCs w:val="16"/>
              <w:lang w:val="en-US"/>
            </w:rPr>
          </w:pPr>
        </w:p>
      </w:tc>
      <w:tc>
        <w:tcPr>
          <w:tcW w:w="1559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ind w:left="-109"/>
            <w:rPr>
              <w:color w:val="5F5042"/>
              <w:sz w:val="16"/>
              <w:szCs w:val="16"/>
            </w:rPr>
          </w:pPr>
        </w:p>
      </w:tc>
      <w:tc>
        <w:tcPr>
          <w:tcW w:w="3888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jc w:val="center"/>
            <w:rPr>
              <w:color w:val="5F5042"/>
              <w:sz w:val="16"/>
              <w:szCs w:val="16"/>
            </w:rPr>
          </w:pPr>
        </w:p>
      </w:tc>
      <w:tc>
        <w:tcPr>
          <w:tcW w:w="2834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</w:tr>
  </w:tbl>
  <w:p w:rsidR="001D06F3" w:rsidRPr="00F70B5B" w:rsidRDefault="001D06F3" w:rsidP="00F70B5B">
    <w:pPr>
      <w:pStyle w:val="Footer"/>
      <w:ind w:left="0"/>
      <w:rPr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D15" w:rsidRDefault="007F1D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1DF" w:rsidRDefault="009311DF" w:rsidP="00AF18B0">
      <w:pPr>
        <w:spacing w:before="0" w:after="0"/>
      </w:pPr>
      <w:r>
        <w:separator/>
      </w:r>
    </w:p>
  </w:footnote>
  <w:footnote w:type="continuationSeparator" w:id="0">
    <w:p w:rsidR="009311DF" w:rsidRDefault="009311DF" w:rsidP="00AF18B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D15" w:rsidRDefault="007F1D1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5" w:type="dxa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624"/>
      <w:gridCol w:w="1843"/>
      <w:gridCol w:w="1559"/>
      <w:gridCol w:w="2835"/>
      <w:gridCol w:w="2694"/>
    </w:tblGrid>
    <w:tr w:rsidR="001D06F3" w:rsidTr="0059464F">
      <w:trPr>
        <w:cantSplit/>
        <w:trHeight w:val="429"/>
      </w:trPr>
      <w:tc>
        <w:tcPr>
          <w:tcW w:w="624" w:type="dxa"/>
        </w:tcPr>
        <w:p w:rsidR="001D06F3" w:rsidRPr="00591C80" w:rsidRDefault="001D06F3" w:rsidP="0059464F">
          <w:pPr>
            <w:pStyle w:val="Header"/>
            <w:ind w:left="0"/>
          </w:pPr>
        </w:p>
      </w:tc>
      <w:tc>
        <w:tcPr>
          <w:tcW w:w="1843" w:type="dxa"/>
        </w:tcPr>
        <w:p w:rsidR="001D06F3" w:rsidRPr="0059464F" w:rsidRDefault="001D06F3" w:rsidP="0059464F">
          <w:pPr>
            <w:pStyle w:val="Header"/>
            <w:jc w:val="center"/>
            <w:rPr>
              <w:color w:val="5F5042"/>
              <w:sz w:val="18"/>
              <w:szCs w:val="18"/>
            </w:rPr>
          </w:pPr>
        </w:p>
      </w:tc>
      <w:tc>
        <w:tcPr>
          <w:tcW w:w="4394" w:type="dxa"/>
          <w:gridSpan w:val="2"/>
        </w:tcPr>
        <w:p w:rsidR="001D06F3" w:rsidRPr="0059464F" w:rsidRDefault="001D06F3" w:rsidP="0059464F">
          <w:pPr>
            <w:pStyle w:val="Header"/>
            <w:jc w:val="center"/>
            <w:rPr>
              <w:color w:val="5F5042"/>
              <w:sz w:val="18"/>
              <w:szCs w:val="18"/>
            </w:rPr>
          </w:pPr>
        </w:p>
        <w:p w:rsidR="001D06F3" w:rsidRPr="0059464F" w:rsidRDefault="001D06F3" w:rsidP="0059464F">
          <w:pPr>
            <w:pStyle w:val="Header"/>
            <w:jc w:val="center"/>
            <w:rPr>
              <w:color w:val="5F5042"/>
              <w:sz w:val="18"/>
              <w:szCs w:val="18"/>
            </w:rPr>
          </w:pPr>
        </w:p>
      </w:tc>
      <w:tc>
        <w:tcPr>
          <w:tcW w:w="2694" w:type="dxa"/>
          <w:vMerge w:val="restart"/>
        </w:tcPr>
        <w:p w:rsidR="001D06F3" w:rsidRPr="00591C80" w:rsidRDefault="001D06F3" w:rsidP="0081580E">
          <w:pPr>
            <w:pStyle w:val="Header"/>
          </w:pPr>
          <w:bookmarkStart w:id="0" w:name="_GoBack"/>
          <w:bookmarkEnd w:id="0"/>
        </w:p>
      </w:tc>
    </w:tr>
    <w:tr w:rsidR="001D06F3" w:rsidTr="0059464F">
      <w:trPr>
        <w:cantSplit/>
      </w:trPr>
      <w:tc>
        <w:tcPr>
          <w:tcW w:w="4026" w:type="dxa"/>
          <w:gridSpan w:val="3"/>
        </w:tcPr>
        <w:p w:rsidR="001D06F3" w:rsidRPr="00FB177E" w:rsidRDefault="001D06F3" w:rsidP="00FB177E">
          <w:pPr>
            <w:pStyle w:val="Kund"/>
            <w:ind w:left="0"/>
            <w:rPr>
              <w:color w:val="auto"/>
              <w:sz w:val="16"/>
              <w:szCs w:val="16"/>
            </w:rPr>
          </w:pPr>
          <w:r w:rsidRPr="00FB177E">
            <w:rPr>
              <w:color w:val="auto"/>
              <w:szCs w:val="20"/>
            </w:rPr>
            <w:t>&lt;</w:t>
          </w:r>
          <w:r w:rsidR="00FB177E" w:rsidRPr="00FB177E">
            <w:rPr>
              <w:color w:val="auto"/>
              <w:szCs w:val="20"/>
            </w:rPr>
            <w:t>Amantech</w:t>
          </w:r>
          <w:r w:rsidRPr="00FB177E">
            <w:rPr>
              <w:color w:val="auto"/>
              <w:szCs w:val="20"/>
            </w:rPr>
            <w:t>&gt;</w:t>
          </w:r>
        </w:p>
      </w:tc>
      <w:tc>
        <w:tcPr>
          <w:tcW w:w="2835" w:type="dxa"/>
          <w:tcMar>
            <w:left w:w="57" w:type="dxa"/>
            <w:right w:w="57" w:type="dxa"/>
          </w:tcMar>
        </w:tcPr>
        <w:p w:rsidR="001D06F3" w:rsidRPr="0059464F" w:rsidRDefault="001D06F3" w:rsidP="00F70B5B">
          <w:pPr>
            <w:rPr>
              <w:color w:val="5F5042"/>
              <w:sz w:val="16"/>
              <w:szCs w:val="16"/>
            </w:rPr>
          </w:pPr>
          <w:r w:rsidRPr="0059464F">
            <w:rPr>
              <w:color w:val="5F5042"/>
              <w:sz w:val="16"/>
              <w:szCs w:val="16"/>
            </w:rPr>
            <w:t>Document type</w:t>
          </w:r>
        </w:p>
      </w:tc>
      <w:tc>
        <w:tcPr>
          <w:tcW w:w="2694" w:type="dxa"/>
          <w:vMerge/>
        </w:tcPr>
        <w:p w:rsidR="001D06F3" w:rsidRPr="0059464F" w:rsidRDefault="001D06F3" w:rsidP="0081580E">
          <w:pPr>
            <w:rPr>
              <w:color w:val="5F5042"/>
              <w:sz w:val="16"/>
              <w:szCs w:val="16"/>
            </w:rPr>
          </w:pPr>
        </w:p>
      </w:tc>
    </w:tr>
    <w:tr w:rsidR="001D06F3" w:rsidRPr="002F4CE4" w:rsidTr="0059464F">
      <w:trPr>
        <w:cantSplit/>
      </w:trPr>
      <w:tc>
        <w:tcPr>
          <w:tcW w:w="624" w:type="dxa"/>
        </w:tcPr>
        <w:p w:rsidR="001D06F3" w:rsidRPr="00591C80" w:rsidRDefault="001D06F3" w:rsidP="0081580E">
          <w:pPr>
            <w:pStyle w:val="Header"/>
          </w:pPr>
        </w:p>
      </w:tc>
      <w:tc>
        <w:tcPr>
          <w:tcW w:w="1843" w:type="dxa"/>
        </w:tcPr>
        <w:p w:rsidR="001D06F3" w:rsidRPr="0059464F" w:rsidRDefault="001D06F3" w:rsidP="0081580E">
          <w:pPr>
            <w:pStyle w:val="Header"/>
            <w:rPr>
              <w:szCs w:val="22"/>
            </w:rPr>
          </w:pPr>
        </w:p>
      </w:tc>
      <w:tc>
        <w:tcPr>
          <w:tcW w:w="1559" w:type="dxa"/>
        </w:tcPr>
        <w:p w:rsidR="001D06F3" w:rsidRPr="0059464F" w:rsidRDefault="001D06F3" w:rsidP="0081580E">
          <w:pPr>
            <w:pStyle w:val="Header"/>
            <w:rPr>
              <w:szCs w:val="22"/>
            </w:rPr>
          </w:pPr>
        </w:p>
      </w:tc>
      <w:tc>
        <w:tcPr>
          <w:tcW w:w="2835" w:type="dxa"/>
        </w:tcPr>
        <w:p w:rsidR="001D06F3" w:rsidRPr="00591C80" w:rsidRDefault="001D06F3" w:rsidP="001F60F2">
          <w:pPr>
            <w:pStyle w:val="Documenttype"/>
          </w:pPr>
          <w:r>
            <w:t>Minutes of meeting</w:t>
          </w:r>
        </w:p>
      </w:tc>
      <w:tc>
        <w:tcPr>
          <w:tcW w:w="2694" w:type="dxa"/>
          <w:vMerge/>
        </w:tcPr>
        <w:p w:rsidR="001D06F3" w:rsidRPr="00591C80" w:rsidRDefault="001D06F3" w:rsidP="0081580E">
          <w:pPr>
            <w:pStyle w:val="Header"/>
          </w:pPr>
        </w:p>
      </w:tc>
    </w:tr>
    <w:tr w:rsidR="001D06F3" w:rsidTr="0059464F">
      <w:trPr>
        <w:cantSplit/>
      </w:trPr>
      <w:tc>
        <w:tcPr>
          <w:tcW w:w="624" w:type="dxa"/>
        </w:tcPr>
        <w:p w:rsidR="001D06F3" w:rsidRPr="00591C80" w:rsidRDefault="001D06F3" w:rsidP="0059464F">
          <w:pPr>
            <w:pStyle w:val="Header"/>
            <w:ind w:left="0"/>
          </w:pPr>
          <w:r w:rsidRPr="0059464F">
            <w:rPr>
              <w:color w:val="5F5042"/>
              <w:sz w:val="16"/>
              <w:szCs w:val="16"/>
            </w:rPr>
            <w:t>Author:</w:t>
          </w:r>
          <w:r w:rsidRPr="0059464F">
            <w:rPr>
              <w:color w:val="5F5042"/>
              <w:sz w:val="16"/>
              <w:szCs w:val="16"/>
            </w:rPr>
            <w:tab/>
          </w:r>
        </w:p>
      </w:tc>
      <w:tc>
        <w:tcPr>
          <w:tcW w:w="1843" w:type="dxa"/>
        </w:tcPr>
        <w:p w:rsidR="001D06F3" w:rsidRPr="0059464F" w:rsidRDefault="00FB177E" w:rsidP="003D7678">
          <w:pPr>
            <w:pStyle w:val="Header"/>
            <w:tabs>
              <w:tab w:val="clear" w:pos="4536"/>
            </w:tabs>
            <w:ind w:left="0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Mikael Floberg</w:t>
          </w:r>
        </w:p>
      </w:tc>
      <w:tc>
        <w:tcPr>
          <w:tcW w:w="1559" w:type="dxa"/>
        </w:tcPr>
        <w:p w:rsidR="001D06F3" w:rsidRPr="0059464F" w:rsidRDefault="001D06F3" w:rsidP="0059464F">
          <w:pPr>
            <w:pStyle w:val="Header"/>
            <w:tabs>
              <w:tab w:val="clear" w:pos="4536"/>
            </w:tabs>
            <w:ind w:left="-57"/>
            <w:rPr>
              <w:b/>
              <w:sz w:val="18"/>
              <w:szCs w:val="18"/>
            </w:rPr>
          </w:pPr>
        </w:p>
      </w:tc>
      <w:tc>
        <w:tcPr>
          <w:tcW w:w="2835" w:type="dxa"/>
        </w:tcPr>
        <w:p w:rsidR="001D06F3" w:rsidRPr="0059464F" w:rsidRDefault="001D06F3" w:rsidP="0081580E">
          <w:pPr>
            <w:pStyle w:val="Header"/>
            <w:rPr>
              <w:b/>
              <w:szCs w:val="22"/>
            </w:rPr>
          </w:pPr>
        </w:p>
      </w:tc>
      <w:tc>
        <w:tcPr>
          <w:tcW w:w="2694" w:type="dxa"/>
        </w:tcPr>
        <w:p w:rsidR="001D06F3" w:rsidRPr="00591C80" w:rsidRDefault="001D06F3" w:rsidP="0081580E">
          <w:pPr>
            <w:pStyle w:val="Header"/>
          </w:pPr>
        </w:p>
      </w:tc>
    </w:tr>
  </w:tbl>
  <w:p w:rsidR="001D06F3" w:rsidRPr="00F70B5B" w:rsidRDefault="009311DF" w:rsidP="00F70B5B">
    <w:pPr>
      <w:pStyle w:val="Header"/>
      <w:ind w:left="0"/>
      <w:rPr>
        <w:sz w:val="16"/>
        <w:szCs w:val="16"/>
      </w:rPr>
    </w:pPr>
    <w:r>
      <w:rPr>
        <w:noProof/>
        <w:sz w:val="16"/>
        <w:szCs w:val="16"/>
        <w:lang w:eastAsia="sv-SE"/>
      </w:rPr>
      <w:pict>
        <v:line id="_x0000_s2053" style="position:absolute;z-index:251658752;mso-wrap-edited:f;mso-position-horizontal-relative:text;mso-position-vertical-relative:text" from="-2.35pt,2.65pt" to="466.2pt,2.65pt" wrapcoords="-34 -2147483648 0 -2147483648 10817 -2147483648 10817 -2147483648 21565 -2147483648 21669 -2147483648 -34 -2147483648" strokecolor="black [3213]" strokeweight="1pt">
          <w10:wrap type="tight"/>
        </v:lin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D15" w:rsidRDefault="007F1D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E1CE4"/>
    <w:multiLevelType w:val="multilevel"/>
    <w:tmpl w:val="1EAAA5CA"/>
    <w:styleLink w:val="Rubrik1FujitsuNDSE"/>
    <w:lvl w:ilvl="0">
      <w:start w:val="1"/>
      <w:numFmt w:val="decimal"/>
      <w:lvlText w:val="%1."/>
      <w:lvlJc w:val="left"/>
      <w:pPr>
        <w:tabs>
          <w:tab w:val="num" w:pos="1077"/>
        </w:tabs>
        <w:ind w:left="1077" w:hanging="1077"/>
      </w:pPr>
      <w:rPr>
        <w:rFonts w:ascii="Arial" w:hAnsi="Arial" w:hint="default"/>
        <w:color w:val="F50A0A"/>
        <w:sz w:val="20"/>
      </w:rPr>
    </w:lvl>
    <w:lvl w:ilvl="1">
      <w:start w:val="1"/>
      <w:numFmt w:val="decimal"/>
      <w:lvlText w:val="%1.%2."/>
      <w:lvlJc w:val="left"/>
      <w:pPr>
        <w:tabs>
          <w:tab w:val="num" w:pos="2154"/>
        </w:tabs>
        <w:ind w:left="2154" w:hanging="107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31"/>
        </w:tabs>
        <w:ind w:left="3231" w:hanging="107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08"/>
        </w:tabs>
        <w:ind w:left="4308" w:hanging="107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385"/>
        </w:tabs>
        <w:ind w:left="5385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62"/>
        </w:tabs>
        <w:ind w:left="6462" w:hanging="107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39"/>
        </w:tabs>
        <w:ind w:left="7539" w:hanging="107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16"/>
        </w:tabs>
        <w:ind w:left="8616" w:hanging="107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693"/>
        </w:tabs>
        <w:ind w:left="9693" w:hanging="1077"/>
      </w:pPr>
      <w:rPr>
        <w:rFonts w:hint="default"/>
      </w:rPr>
    </w:lvl>
  </w:abstractNum>
  <w:abstractNum w:abstractNumId="1">
    <w:nsid w:val="007524AD"/>
    <w:multiLevelType w:val="hybridMultilevel"/>
    <w:tmpl w:val="8C3C647E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">
    <w:nsid w:val="00C826E4"/>
    <w:multiLevelType w:val="hybridMultilevel"/>
    <w:tmpl w:val="0C100C4C"/>
    <w:lvl w:ilvl="0" w:tplc="289AFFC8">
      <w:start w:val="1"/>
      <w:numFmt w:val="decimal"/>
      <w:pStyle w:val="Listnummer1"/>
      <w:lvlText w:val="%1."/>
      <w:lvlJc w:val="left"/>
      <w:pPr>
        <w:ind w:left="2024" w:hanging="360"/>
      </w:pPr>
    </w:lvl>
    <w:lvl w:ilvl="1" w:tplc="041D0019" w:tentative="1">
      <w:start w:val="1"/>
      <w:numFmt w:val="lowerLetter"/>
      <w:lvlText w:val="%2."/>
      <w:lvlJc w:val="left"/>
      <w:pPr>
        <w:ind w:left="2744" w:hanging="360"/>
      </w:pPr>
    </w:lvl>
    <w:lvl w:ilvl="2" w:tplc="041D001B" w:tentative="1">
      <w:start w:val="1"/>
      <w:numFmt w:val="lowerRoman"/>
      <w:lvlText w:val="%3."/>
      <w:lvlJc w:val="right"/>
      <w:pPr>
        <w:ind w:left="3464" w:hanging="180"/>
      </w:pPr>
    </w:lvl>
    <w:lvl w:ilvl="3" w:tplc="041D000F" w:tentative="1">
      <w:start w:val="1"/>
      <w:numFmt w:val="decimal"/>
      <w:lvlText w:val="%4."/>
      <w:lvlJc w:val="left"/>
      <w:pPr>
        <w:ind w:left="4184" w:hanging="360"/>
      </w:pPr>
    </w:lvl>
    <w:lvl w:ilvl="4" w:tplc="041D0019" w:tentative="1">
      <w:start w:val="1"/>
      <w:numFmt w:val="lowerLetter"/>
      <w:lvlText w:val="%5."/>
      <w:lvlJc w:val="left"/>
      <w:pPr>
        <w:ind w:left="4904" w:hanging="360"/>
      </w:pPr>
    </w:lvl>
    <w:lvl w:ilvl="5" w:tplc="041D001B" w:tentative="1">
      <w:start w:val="1"/>
      <w:numFmt w:val="lowerRoman"/>
      <w:lvlText w:val="%6."/>
      <w:lvlJc w:val="right"/>
      <w:pPr>
        <w:ind w:left="5624" w:hanging="180"/>
      </w:pPr>
    </w:lvl>
    <w:lvl w:ilvl="6" w:tplc="041D000F" w:tentative="1">
      <w:start w:val="1"/>
      <w:numFmt w:val="decimal"/>
      <w:lvlText w:val="%7."/>
      <w:lvlJc w:val="left"/>
      <w:pPr>
        <w:ind w:left="6344" w:hanging="360"/>
      </w:pPr>
    </w:lvl>
    <w:lvl w:ilvl="7" w:tplc="041D0019" w:tentative="1">
      <w:start w:val="1"/>
      <w:numFmt w:val="lowerLetter"/>
      <w:lvlText w:val="%8."/>
      <w:lvlJc w:val="left"/>
      <w:pPr>
        <w:ind w:left="7064" w:hanging="360"/>
      </w:pPr>
    </w:lvl>
    <w:lvl w:ilvl="8" w:tplc="041D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3">
    <w:nsid w:val="0D245BEB"/>
    <w:multiLevelType w:val="hybridMultilevel"/>
    <w:tmpl w:val="EB0A798C"/>
    <w:lvl w:ilvl="0" w:tplc="FF168A68">
      <w:start w:val="1"/>
      <w:numFmt w:val="decimal"/>
      <w:lvlText w:val="%1."/>
      <w:lvlJc w:val="left"/>
      <w:pPr>
        <w:ind w:left="360" w:hanging="360"/>
      </w:pPr>
      <w:rPr>
        <w:rFonts w:ascii="Arial Narrow Bold" w:hAnsi="Arial Narrow Bold" w:hint="default"/>
        <w:b/>
        <w:i w:val="0"/>
        <w:caps/>
        <w:strike w:val="0"/>
        <w:dstrik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1734BA"/>
    <w:multiLevelType w:val="hybridMultilevel"/>
    <w:tmpl w:val="D6309040"/>
    <w:lvl w:ilvl="0" w:tplc="0809000F">
      <w:start w:val="1"/>
      <w:numFmt w:val="decimal"/>
      <w:lvlText w:val="%1."/>
      <w:lvlJc w:val="left"/>
      <w:pPr>
        <w:tabs>
          <w:tab w:val="num" w:pos="860"/>
        </w:tabs>
        <w:ind w:left="86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626F72"/>
    <w:multiLevelType w:val="hybridMultilevel"/>
    <w:tmpl w:val="4F4224A6"/>
    <w:lvl w:ilvl="0" w:tplc="040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AD711B"/>
    <w:multiLevelType w:val="hybridMultilevel"/>
    <w:tmpl w:val="B38EC928"/>
    <w:lvl w:ilvl="0" w:tplc="C13E1D02">
      <w:start w:val="1"/>
      <w:numFmt w:val="decimal"/>
      <w:lvlText w:val="%1."/>
      <w:lvlJc w:val="left"/>
      <w:pPr>
        <w:ind w:left="360" w:hanging="360"/>
      </w:pPr>
      <w:rPr>
        <w:rFonts w:ascii="Arial Narrow Bold" w:hAnsi="Arial Narrow Bold" w:hint="default"/>
        <w:b/>
        <w:i w:val="0"/>
        <w:caps/>
        <w:strike w:val="0"/>
        <w:dstrik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DB4CC1"/>
    <w:multiLevelType w:val="hybridMultilevel"/>
    <w:tmpl w:val="F3D276E6"/>
    <w:lvl w:ilvl="0" w:tplc="7A76865E">
      <w:start w:val="1"/>
      <w:numFmt w:val="decimal"/>
      <w:lvlText w:val="%1."/>
      <w:lvlJc w:val="left"/>
      <w:pPr>
        <w:ind w:left="717" w:hanging="360"/>
      </w:pPr>
      <w:rPr>
        <w:rFonts w:hint="default"/>
        <w:b/>
        <w:i w:val="0"/>
        <w:color w:val="FF0000"/>
        <w:sz w:val="24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291811"/>
    <w:multiLevelType w:val="hybridMultilevel"/>
    <w:tmpl w:val="01DA520A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9">
    <w:nsid w:val="238C7AFA"/>
    <w:multiLevelType w:val="hybridMultilevel"/>
    <w:tmpl w:val="117C04E6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0">
    <w:nsid w:val="296B3AA2"/>
    <w:multiLevelType w:val="hybridMultilevel"/>
    <w:tmpl w:val="4268F0B4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A53222"/>
    <w:multiLevelType w:val="hybridMultilevel"/>
    <w:tmpl w:val="131EC87C"/>
    <w:lvl w:ilvl="0" w:tplc="E2D2479C">
      <w:start w:val="1"/>
      <w:numFmt w:val="bullet"/>
      <w:pStyle w:val="Punkt2"/>
      <w:lvlText w:val=""/>
      <w:lvlJc w:val="left"/>
      <w:pPr>
        <w:ind w:left="1851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2">
    <w:nsid w:val="37A73A9D"/>
    <w:multiLevelType w:val="hybridMultilevel"/>
    <w:tmpl w:val="B4FE07C8"/>
    <w:lvl w:ilvl="0" w:tplc="0406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3">
    <w:nsid w:val="444A11E1"/>
    <w:multiLevelType w:val="hybridMultilevel"/>
    <w:tmpl w:val="696AA662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1472C1"/>
    <w:multiLevelType w:val="hybridMultilevel"/>
    <w:tmpl w:val="A91ABE5C"/>
    <w:lvl w:ilvl="0" w:tplc="7BDC16A0">
      <w:start w:val="1"/>
      <w:numFmt w:val="lowerLetter"/>
      <w:pStyle w:val="Listnummer2"/>
      <w:lvlText w:val="%1)"/>
      <w:lvlJc w:val="left"/>
      <w:pPr>
        <w:ind w:left="2211" w:hanging="360"/>
      </w:pPr>
    </w:lvl>
    <w:lvl w:ilvl="1" w:tplc="041D0019" w:tentative="1">
      <w:start w:val="1"/>
      <w:numFmt w:val="lowerLetter"/>
      <w:lvlText w:val="%2."/>
      <w:lvlJc w:val="left"/>
      <w:pPr>
        <w:ind w:left="2931" w:hanging="360"/>
      </w:pPr>
    </w:lvl>
    <w:lvl w:ilvl="2" w:tplc="041D001B" w:tentative="1">
      <w:start w:val="1"/>
      <w:numFmt w:val="lowerRoman"/>
      <w:lvlText w:val="%3."/>
      <w:lvlJc w:val="right"/>
      <w:pPr>
        <w:ind w:left="3651" w:hanging="180"/>
      </w:pPr>
    </w:lvl>
    <w:lvl w:ilvl="3" w:tplc="041D000F" w:tentative="1">
      <w:start w:val="1"/>
      <w:numFmt w:val="decimal"/>
      <w:lvlText w:val="%4."/>
      <w:lvlJc w:val="left"/>
      <w:pPr>
        <w:ind w:left="4371" w:hanging="360"/>
      </w:pPr>
    </w:lvl>
    <w:lvl w:ilvl="4" w:tplc="041D0019" w:tentative="1">
      <w:start w:val="1"/>
      <w:numFmt w:val="lowerLetter"/>
      <w:lvlText w:val="%5."/>
      <w:lvlJc w:val="left"/>
      <w:pPr>
        <w:ind w:left="5091" w:hanging="360"/>
      </w:pPr>
    </w:lvl>
    <w:lvl w:ilvl="5" w:tplc="041D001B" w:tentative="1">
      <w:start w:val="1"/>
      <w:numFmt w:val="lowerRoman"/>
      <w:lvlText w:val="%6."/>
      <w:lvlJc w:val="right"/>
      <w:pPr>
        <w:ind w:left="5811" w:hanging="180"/>
      </w:pPr>
    </w:lvl>
    <w:lvl w:ilvl="6" w:tplc="041D000F" w:tentative="1">
      <w:start w:val="1"/>
      <w:numFmt w:val="decimal"/>
      <w:lvlText w:val="%7."/>
      <w:lvlJc w:val="left"/>
      <w:pPr>
        <w:ind w:left="6531" w:hanging="360"/>
      </w:pPr>
    </w:lvl>
    <w:lvl w:ilvl="7" w:tplc="041D0019" w:tentative="1">
      <w:start w:val="1"/>
      <w:numFmt w:val="lowerLetter"/>
      <w:lvlText w:val="%8."/>
      <w:lvlJc w:val="left"/>
      <w:pPr>
        <w:ind w:left="7251" w:hanging="360"/>
      </w:pPr>
    </w:lvl>
    <w:lvl w:ilvl="8" w:tplc="041D001B" w:tentative="1">
      <w:start w:val="1"/>
      <w:numFmt w:val="lowerRoman"/>
      <w:lvlText w:val="%9."/>
      <w:lvlJc w:val="right"/>
      <w:pPr>
        <w:ind w:left="7971" w:hanging="180"/>
      </w:pPr>
    </w:lvl>
  </w:abstractNum>
  <w:abstractNum w:abstractNumId="15">
    <w:nsid w:val="4BE43910"/>
    <w:multiLevelType w:val="hybridMultilevel"/>
    <w:tmpl w:val="534A961A"/>
    <w:lvl w:ilvl="0" w:tplc="0406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6">
    <w:nsid w:val="4DE92B2E"/>
    <w:multiLevelType w:val="hybridMultilevel"/>
    <w:tmpl w:val="696AA662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623BC4"/>
    <w:multiLevelType w:val="hybridMultilevel"/>
    <w:tmpl w:val="25569C40"/>
    <w:lvl w:ilvl="0" w:tplc="0406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8">
    <w:nsid w:val="52844E51"/>
    <w:multiLevelType w:val="hybridMultilevel"/>
    <w:tmpl w:val="674EAB5A"/>
    <w:lvl w:ilvl="0" w:tplc="A76E978E">
      <w:start w:val="1"/>
      <w:numFmt w:val="decimal"/>
      <w:lvlText w:val="%1."/>
      <w:lvlJc w:val="left"/>
      <w:pPr>
        <w:ind w:left="720" w:hanging="360"/>
      </w:pPr>
      <w:rPr>
        <w:rFonts w:ascii="Arial Narrow Bold" w:hAnsi="Arial Narrow Bold" w:hint="default"/>
        <w:b/>
        <w:i w:val="0"/>
        <w:caps/>
        <w:strike w:val="0"/>
        <w:dstrik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B64C26"/>
    <w:multiLevelType w:val="hybridMultilevel"/>
    <w:tmpl w:val="464C26B6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0">
    <w:nsid w:val="5717679F"/>
    <w:multiLevelType w:val="hybridMultilevel"/>
    <w:tmpl w:val="3734186E"/>
    <w:lvl w:ilvl="0" w:tplc="04060001">
      <w:start w:val="1"/>
      <w:numFmt w:val="bullet"/>
      <w:lvlText w:val=""/>
      <w:lvlJc w:val="left"/>
      <w:pPr>
        <w:ind w:left="1518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238" w:hanging="360"/>
      </w:pPr>
      <w:rPr>
        <w:rFonts w:ascii="Courier New" w:hAnsi="Courier New" w:hint="default"/>
      </w:rPr>
    </w:lvl>
    <w:lvl w:ilvl="2" w:tplc="04060005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21">
    <w:nsid w:val="57D842C6"/>
    <w:multiLevelType w:val="hybridMultilevel"/>
    <w:tmpl w:val="F3D4ADB8"/>
    <w:lvl w:ilvl="0" w:tplc="A76E978E">
      <w:start w:val="1"/>
      <w:numFmt w:val="bullet"/>
      <w:pStyle w:val="Punkt3"/>
      <w:lvlText w:val=""/>
      <w:lvlJc w:val="left"/>
      <w:pPr>
        <w:ind w:left="2568" w:hanging="360"/>
      </w:pPr>
      <w:rPr>
        <w:rFonts w:ascii="Symbol" w:hAnsi="Symbol" w:hint="default"/>
        <w:color w:val="auto"/>
      </w:rPr>
    </w:lvl>
    <w:lvl w:ilvl="1" w:tplc="041D0019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041D001B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041D000F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041D0019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041D001B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041D000F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041D0019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041D001B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22">
    <w:nsid w:val="5EC901B6"/>
    <w:multiLevelType w:val="hybridMultilevel"/>
    <w:tmpl w:val="17D49758"/>
    <w:lvl w:ilvl="0" w:tplc="8D902E28">
      <w:start w:val="1"/>
      <w:numFmt w:val="decimal"/>
      <w:pStyle w:val="Rubrik11"/>
      <w:lvlText w:val="%1."/>
      <w:lvlJc w:val="left"/>
      <w:pPr>
        <w:ind w:left="720" w:hanging="360"/>
      </w:pPr>
      <w:rPr>
        <w:rFonts w:ascii="Arial Narrow Bold" w:hAnsi="Arial Narrow Bold" w:hint="default"/>
        <w:b/>
        <w:i w:val="0"/>
        <w:caps/>
        <w:strike w:val="0"/>
        <w:dstrik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3347B2"/>
    <w:multiLevelType w:val="hybridMultilevel"/>
    <w:tmpl w:val="3D40418A"/>
    <w:lvl w:ilvl="0" w:tplc="31364508">
      <w:start w:val="1"/>
      <w:numFmt w:val="decimal"/>
      <w:lvlText w:val="%1."/>
      <w:lvlJc w:val="left"/>
      <w:pPr>
        <w:ind w:left="360" w:hanging="360"/>
      </w:pPr>
      <w:rPr>
        <w:rFonts w:ascii="Arial Narrow Bold" w:hAnsi="Arial Narrow Bold" w:hint="default"/>
        <w:b/>
        <w:i w:val="0"/>
        <w:color w:val="auto"/>
        <w:sz w:val="24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EC4F69"/>
    <w:multiLevelType w:val="multilevel"/>
    <w:tmpl w:val="E3A27584"/>
    <w:lvl w:ilvl="0">
      <w:start w:val="1"/>
      <w:numFmt w:val="decimal"/>
      <w:pStyle w:val="Rubrik1NDSE"/>
      <w:lvlText w:val="%1."/>
      <w:lvlJc w:val="left"/>
      <w:pPr>
        <w:ind w:left="794" w:hanging="794"/>
      </w:pPr>
      <w:rPr>
        <w:rFonts w:hint="default"/>
        <w:b/>
        <w:caps/>
        <w:color w:val="FF0000"/>
        <w:sz w:val="24"/>
      </w:rPr>
    </w:lvl>
    <w:lvl w:ilvl="1">
      <w:start w:val="1"/>
      <w:numFmt w:val="decimal"/>
      <w:pStyle w:val="Rubrik2NDSE"/>
      <w:lvlText w:val="%1.%2."/>
      <w:lvlJc w:val="left"/>
      <w:pPr>
        <w:ind w:left="0" w:firstLine="0"/>
      </w:pPr>
      <w:rPr>
        <w:rFonts w:hint="default"/>
        <w:b/>
        <w:sz w:val="24"/>
      </w:rPr>
    </w:lvl>
    <w:lvl w:ilvl="2">
      <w:start w:val="1"/>
      <w:numFmt w:val="decimal"/>
      <w:pStyle w:val="Rubrik3NDSE"/>
      <w:lvlText w:val="%1.%2.%3.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pStyle w:val="Rubrik4NDSE"/>
      <w:lvlText w:val="%1.%2.%3.%4.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pStyle w:val="Rubrik5NDSE"/>
      <w:lvlText w:val="%1.%2.%3.%4.%5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Rubrik6NDSE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73361E65"/>
    <w:multiLevelType w:val="hybridMultilevel"/>
    <w:tmpl w:val="B568F86C"/>
    <w:lvl w:ilvl="0" w:tplc="27488220">
      <w:start w:val="1"/>
      <w:numFmt w:val="bullet"/>
      <w:pStyle w:val="Punkt1"/>
      <w:lvlText w:val=""/>
      <w:lvlJc w:val="left"/>
      <w:pPr>
        <w:ind w:left="1854" w:hanging="360"/>
      </w:pPr>
      <w:rPr>
        <w:rFonts w:ascii="Symbol" w:hAnsi="Symbol" w:hint="default"/>
        <w:color w:val="FF0000"/>
      </w:rPr>
    </w:lvl>
    <w:lvl w:ilvl="1" w:tplc="A814B6D6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D342044E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8D269674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8240500A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E000F4F4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EBD6F57E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6560AD80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84CE33A6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>
    <w:nsid w:val="7C645DCA"/>
    <w:multiLevelType w:val="hybridMultilevel"/>
    <w:tmpl w:val="BFFEFDC8"/>
    <w:lvl w:ilvl="0" w:tplc="3ADECB12">
      <w:start w:val="1"/>
      <w:numFmt w:val="decimal"/>
      <w:lvlText w:val="%1."/>
      <w:lvlJc w:val="left"/>
      <w:pPr>
        <w:ind w:left="720" w:hanging="360"/>
      </w:pPr>
      <w:rPr>
        <w:rFonts w:ascii="Arial Narrow Bold" w:hAnsi="Arial Narrow Bold" w:hint="default"/>
        <w:b/>
        <w:i w:val="0"/>
        <w:caps/>
        <w:strike w:val="0"/>
        <w:dstrik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23"/>
  </w:num>
  <w:num w:numId="5">
    <w:abstractNumId w:val="23"/>
  </w:num>
  <w:num w:numId="6">
    <w:abstractNumId w:val="23"/>
  </w:num>
  <w:num w:numId="7">
    <w:abstractNumId w:val="23"/>
  </w:num>
  <w:num w:numId="8">
    <w:abstractNumId w:val="23"/>
  </w:num>
  <w:num w:numId="9">
    <w:abstractNumId w:val="3"/>
  </w:num>
  <w:num w:numId="10">
    <w:abstractNumId w:val="3"/>
  </w:num>
  <w:num w:numId="11">
    <w:abstractNumId w:val="18"/>
  </w:num>
  <w:num w:numId="12">
    <w:abstractNumId w:val="18"/>
  </w:num>
  <w:num w:numId="13">
    <w:abstractNumId w:val="6"/>
  </w:num>
  <w:num w:numId="14">
    <w:abstractNumId w:val="22"/>
  </w:num>
  <w:num w:numId="15">
    <w:abstractNumId w:val="6"/>
  </w:num>
  <w:num w:numId="16">
    <w:abstractNumId w:val="26"/>
  </w:num>
  <w:num w:numId="17">
    <w:abstractNumId w:val="0"/>
  </w:num>
  <w:num w:numId="18">
    <w:abstractNumId w:val="24"/>
  </w:num>
  <w:num w:numId="19">
    <w:abstractNumId w:val="11"/>
  </w:num>
  <w:num w:numId="20">
    <w:abstractNumId w:val="25"/>
  </w:num>
  <w:num w:numId="21">
    <w:abstractNumId w:val="21"/>
  </w:num>
  <w:num w:numId="22">
    <w:abstractNumId w:val="2"/>
  </w:num>
  <w:num w:numId="23">
    <w:abstractNumId w:val="14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17"/>
  </w:num>
  <w:num w:numId="27">
    <w:abstractNumId w:val="12"/>
  </w:num>
  <w:num w:numId="28">
    <w:abstractNumId w:val="9"/>
  </w:num>
  <w:num w:numId="29">
    <w:abstractNumId w:val="20"/>
  </w:num>
  <w:num w:numId="30">
    <w:abstractNumId w:val="1"/>
  </w:num>
  <w:num w:numId="31">
    <w:abstractNumId w:val="15"/>
  </w:num>
  <w:num w:numId="32">
    <w:abstractNumId w:val="10"/>
  </w:num>
  <w:num w:numId="33">
    <w:abstractNumId w:val="16"/>
  </w:num>
  <w:num w:numId="34">
    <w:abstractNumId w:val="13"/>
  </w:num>
  <w:num w:numId="35">
    <w:abstractNumId w:val="8"/>
  </w:num>
  <w:num w:numId="36">
    <w:abstractNumId w:val="19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9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3284"/>
    <w:rsid w:val="0000249E"/>
    <w:rsid w:val="000131E8"/>
    <w:rsid w:val="000163F4"/>
    <w:rsid w:val="00016737"/>
    <w:rsid w:val="00031268"/>
    <w:rsid w:val="000336C7"/>
    <w:rsid w:val="00037331"/>
    <w:rsid w:val="00040323"/>
    <w:rsid w:val="00061291"/>
    <w:rsid w:val="00061EEA"/>
    <w:rsid w:val="00063746"/>
    <w:rsid w:val="000655E8"/>
    <w:rsid w:val="00066A88"/>
    <w:rsid w:val="00066B8E"/>
    <w:rsid w:val="00074549"/>
    <w:rsid w:val="000747E0"/>
    <w:rsid w:val="000805CF"/>
    <w:rsid w:val="00085917"/>
    <w:rsid w:val="00087173"/>
    <w:rsid w:val="000912F2"/>
    <w:rsid w:val="00093F4B"/>
    <w:rsid w:val="000A3E83"/>
    <w:rsid w:val="000A4985"/>
    <w:rsid w:val="000A778B"/>
    <w:rsid w:val="000B58AE"/>
    <w:rsid w:val="000B5D12"/>
    <w:rsid w:val="000B657F"/>
    <w:rsid w:val="000C6977"/>
    <w:rsid w:val="000D2BBF"/>
    <w:rsid w:val="000D544B"/>
    <w:rsid w:val="00114D6C"/>
    <w:rsid w:val="001156AA"/>
    <w:rsid w:val="0012456D"/>
    <w:rsid w:val="0012494D"/>
    <w:rsid w:val="001266E2"/>
    <w:rsid w:val="00133AE7"/>
    <w:rsid w:val="00135D97"/>
    <w:rsid w:val="00136983"/>
    <w:rsid w:val="00136B7E"/>
    <w:rsid w:val="00141C07"/>
    <w:rsid w:val="0014360B"/>
    <w:rsid w:val="00143E94"/>
    <w:rsid w:val="001501AB"/>
    <w:rsid w:val="0015138C"/>
    <w:rsid w:val="001529AF"/>
    <w:rsid w:val="001577E3"/>
    <w:rsid w:val="00161B5F"/>
    <w:rsid w:val="0016264D"/>
    <w:rsid w:val="0016475A"/>
    <w:rsid w:val="00172D8A"/>
    <w:rsid w:val="00176352"/>
    <w:rsid w:val="00185628"/>
    <w:rsid w:val="001A0FD7"/>
    <w:rsid w:val="001A7755"/>
    <w:rsid w:val="001C1EA9"/>
    <w:rsid w:val="001C2A80"/>
    <w:rsid w:val="001C2BCC"/>
    <w:rsid w:val="001D06F3"/>
    <w:rsid w:val="001D612D"/>
    <w:rsid w:val="001E1558"/>
    <w:rsid w:val="001E2009"/>
    <w:rsid w:val="001E63A9"/>
    <w:rsid w:val="001F081B"/>
    <w:rsid w:val="001F1B17"/>
    <w:rsid w:val="001F492E"/>
    <w:rsid w:val="001F4E3F"/>
    <w:rsid w:val="001F50FC"/>
    <w:rsid w:val="001F60F2"/>
    <w:rsid w:val="00203D98"/>
    <w:rsid w:val="00205287"/>
    <w:rsid w:val="00213648"/>
    <w:rsid w:val="00216A21"/>
    <w:rsid w:val="00217EE7"/>
    <w:rsid w:val="00220EDE"/>
    <w:rsid w:val="002260C6"/>
    <w:rsid w:val="0023176E"/>
    <w:rsid w:val="002413AF"/>
    <w:rsid w:val="00251520"/>
    <w:rsid w:val="0026755E"/>
    <w:rsid w:val="00275149"/>
    <w:rsid w:val="00280E30"/>
    <w:rsid w:val="00284C06"/>
    <w:rsid w:val="00293A2E"/>
    <w:rsid w:val="002A4C83"/>
    <w:rsid w:val="002B555C"/>
    <w:rsid w:val="002B5A98"/>
    <w:rsid w:val="002C04E2"/>
    <w:rsid w:val="002D5F78"/>
    <w:rsid w:val="002D7BA8"/>
    <w:rsid w:val="002E2D11"/>
    <w:rsid w:val="002F1426"/>
    <w:rsid w:val="002F2204"/>
    <w:rsid w:val="002F4CE4"/>
    <w:rsid w:val="00314B00"/>
    <w:rsid w:val="003246C9"/>
    <w:rsid w:val="00331E8C"/>
    <w:rsid w:val="00345085"/>
    <w:rsid w:val="00345EE1"/>
    <w:rsid w:val="00346F69"/>
    <w:rsid w:val="00350711"/>
    <w:rsid w:val="0035313A"/>
    <w:rsid w:val="00357118"/>
    <w:rsid w:val="00357981"/>
    <w:rsid w:val="00360BC0"/>
    <w:rsid w:val="00387B8B"/>
    <w:rsid w:val="0039099D"/>
    <w:rsid w:val="0039109E"/>
    <w:rsid w:val="003945DA"/>
    <w:rsid w:val="003A3F12"/>
    <w:rsid w:val="003A5435"/>
    <w:rsid w:val="003B547C"/>
    <w:rsid w:val="003C4270"/>
    <w:rsid w:val="003D03C4"/>
    <w:rsid w:val="003D2070"/>
    <w:rsid w:val="003D62C5"/>
    <w:rsid w:val="003D7332"/>
    <w:rsid w:val="003D7678"/>
    <w:rsid w:val="003F16D1"/>
    <w:rsid w:val="003F547F"/>
    <w:rsid w:val="004043C2"/>
    <w:rsid w:val="0040651B"/>
    <w:rsid w:val="00407FA2"/>
    <w:rsid w:val="00413426"/>
    <w:rsid w:val="00414138"/>
    <w:rsid w:val="0042585D"/>
    <w:rsid w:val="00425C65"/>
    <w:rsid w:val="00432D77"/>
    <w:rsid w:val="00437A85"/>
    <w:rsid w:val="00445DAC"/>
    <w:rsid w:val="004477F8"/>
    <w:rsid w:val="0045175A"/>
    <w:rsid w:val="00462ADD"/>
    <w:rsid w:val="00471067"/>
    <w:rsid w:val="00471120"/>
    <w:rsid w:val="00472595"/>
    <w:rsid w:val="004733E1"/>
    <w:rsid w:val="0047443C"/>
    <w:rsid w:val="00485D19"/>
    <w:rsid w:val="00493EA2"/>
    <w:rsid w:val="004A076C"/>
    <w:rsid w:val="004A33EA"/>
    <w:rsid w:val="004A5C26"/>
    <w:rsid w:val="004A6EBA"/>
    <w:rsid w:val="004B0121"/>
    <w:rsid w:val="004C1F03"/>
    <w:rsid w:val="004C2D0C"/>
    <w:rsid w:val="004C317A"/>
    <w:rsid w:val="004D280C"/>
    <w:rsid w:val="004D5C06"/>
    <w:rsid w:val="004D6529"/>
    <w:rsid w:val="004E3415"/>
    <w:rsid w:val="004E50BA"/>
    <w:rsid w:val="004F519A"/>
    <w:rsid w:val="004F66FE"/>
    <w:rsid w:val="004F67AB"/>
    <w:rsid w:val="004F77DD"/>
    <w:rsid w:val="005018FF"/>
    <w:rsid w:val="00504FB0"/>
    <w:rsid w:val="00505A65"/>
    <w:rsid w:val="00526DD4"/>
    <w:rsid w:val="0052728B"/>
    <w:rsid w:val="00535BA6"/>
    <w:rsid w:val="00536151"/>
    <w:rsid w:val="00540E25"/>
    <w:rsid w:val="00550A1D"/>
    <w:rsid w:val="005547A5"/>
    <w:rsid w:val="00580EB0"/>
    <w:rsid w:val="005854EF"/>
    <w:rsid w:val="005913CE"/>
    <w:rsid w:val="00591A7F"/>
    <w:rsid w:val="0059464F"/>
    <w:rsid w:val="005A1C43"/>
    <w:rsid w:val="005A4A5E"/>
    <w:rsid w:val="005A754E"/>
    <w:rsid w:val="005B100F"/>
    <w:rsid w:val="005C07A7"/>
    <w:rsid w:val="005C78A4"/>
    <w:rsid w:val="005D0569"/>
    <w:rsid w:val="005D0715"/>
    <w:rsid w:val="005D5B31"/>
    <w:rsid w:val="005F5369"/>
    <w:rsid w:val="005F5C26"/>
    <w:rsid w:val="005F6006"/>
    <w:rsid w:val="0060011B"/>
    <w:rsid w:val="0060574B"/>
    <w:rsid w:val="00605BFB"/>
    <w:rsid w:val="00611DA4"/>
    <w:rsid w:val="00613138"/>
    <w:rsid w:val="0062191A"/>
    <w:rsid w:val="00624A1C"/>
    <w:rsid w:val="00630A53"/>
    <w:rsid w:val="00642D66"/>
    <w:rsid w:val="006470F1"/>
    <w:rsid w:val="006501C5"/>
    <w:rsid w:val="0065095A"/>
    <w:rsid w:val="00655777"/>
    <w:rsid w:val="00656AFD"/>
    <w:rsid w:val="00657F5A"/>
    <w:rsid w:val="006615B6"/>
    <w:rsid w:val="006656D7"/>
    <w:rsid w:val="00675767"/>
    <w:rsid w:val="006771EA"/>
    <w:rsid w:val="00680E8D"/>
    <w:rsid w:val="00683E26"/>
    <w:rsid w:val="006874EC"/>
    <w:rsid w:val="00687557"/>
    <w:rsid w:val="006900CF"/>
    <w:rsid w:val="00696D42"/>
    <w:rsid w:val="006B7365"/>
    <w:rsid w:val="006C39D1"/>
    <w:rsid w:val="006C6B59"/>
    <w:rsid w:val="006D35EA"/>
    <w:rsid w:val="006D418F"/>
    <w:rsid w:val="006D54B4"/>
    <w:rsid w:val="006E287E"/>
    <w:rsid w:val="006E5C2B"/>
    <w:rsid w:val="006F1B3F"/>
    <w:rsid w:val="00702B52"/>
    <w:rsid w:val="00702BA4"/>
    <w:rsid w:val="00703908"/>
    <w:rsid w:val="00704C25"/>
    <w:rsid w:val="00706DFB"/>
    <w:rsid w:val="0071023C"/>
    <w:rsid w:val="00712E69"/>
    <w:rsid w:val="00712EEC"/>
    <w:rsid w:val="00714970"/>
    <w:rsid w:val="00716538"/>
    <w:rsid w:val="00723F8E"/>
    <w:rsid w:val="007246A4"/>
    <w:rsid w:val="00726760"/>
    <w:rsid w:val="00734AE3"/>
    <w:rsid w:val="00736FA5"/>
    <w:rsid w:val="00743618"/>
    <w:rsid w:val="007567F5"/>
    <w:rsid w:val="00760C93"/>
    <w:rsid w:val="007639FD"/>
    <w:rsid w:val="0076410E"/>
    <w:rsid w:val="00766C64"/>
    <w:rsid w:val="007676F4"/>
    <w:rsid w:val="007715A6"/>
    <w:rsid w:val="00777638"/>
    <w:rsid w:val="00777F2C"/>
    <w:rsid w:val="007817B5"/>
    <w:rsid w:val="0078362C"/>
    <w:rsid w:val="007947C3"/>
    <w:rsid w:val="00796701"/>
    <w:rsid w:val="007A0E61"/>
    <w:rsid w:val="007A247A"/>
    <w:rsid w:val="007B01AD"/>
    <w:rsid w:val="007B5C89"/>
    <w:rsid w:val="007B7498"/>
    <w:rsid w:val="007B7A8D"/>
    <w:rsid w:val="007C0D65"/>
    <w:rsid w:val="007C52CF"/>
    <w:rsid w:val="007E29D4"/>
    <w:rsid w:val="007F1D15"/>
    <w:rsid w:val="007F2FD2"/>
    <w:rsid w:val="007F51D4"/>
    <w:rsid w:val="00801E24"/>
    <w:rsid w:val="0080471D"/>
    <w:rsid w:val="00806E45"/>
    <w:rsid w:val="0081580E"/>
    <w:rsid w:val="00820A43"/>
    <w:rsid w:val="00822987"/>
    <w:rsid w:val="00824A22"/>
    <w:rsid w:val="008308CC"/>
    <w:rsid w:val="00831945"/>
    <w:rsid w:val="00832F91"/>
    <w:rsid w:val="008377AD"/>
    <w:rsid w:val="00837BFD"/>
    <w:rsid w:val="008442F5"/>
    <w:rsid w:val="00850B7A"/>
    <w:rsid w:val="008553F5"/>
    <w:rsid w:val="00860938"/>
    <w:rsid w:val="00860BF6"/>
    <w:rsid w:val="0086439A"/>
    <w:rsid w:val="008713B4"/>
    <w:rsid w:val="00871E0E"/>
    <w:rsid w:val="00896821"/>
    <w:rsid w:val="008A7371"/>
    <w:rsid w:val="008B2759"/>
    <w:rsid w:val="008B2BF2"/>
    <w:rsid w:val="008B396A"/>
    <w:rsid w:val="008B5C55"/>
    <w:rsid w:val="008B6AF7"/>
    <w:rsid w:val="008C0538"/>
    <w:rsid w:val="008C25DB"/>
    <w:rsid w:val="008C3287"/>
    <w:rsid w:val="008C46FC"/>
    <w:rsid w:val="008D0A39"/>
    <w:rsid w:val="008D1688"/>
    <w:rsid w:val="008D28CE"/>
    <w:rsid w:val="008D2C7F"/>
    <w:rsid w:val="008E56B3"/>
    <w:rsid w:val="008F3284"/>
    <w:rsid w:val="008F6E42"/>
    <w:rsid w:val="00904623"/>
    <w:rsid w:val="009165F5"/>
    <w:rsid w:val="0091754B"/>
    <w:rsid w:val="00920058"/>
    <w:rsid w:val="00924576"/>
    <w:rsid w:val="00926DD0"/>
    <w:rsid w:val="009311DF"/>
    <w:rsid w:val="0093164E"/>
    <w:rsid w:val="009322DC"/>
    <w:rsid w:val="009414A3"/>
    <w:rsid w:val="00943282"/>
    <w:rsid w:val="00946A8E"/>
    <w:rsid w:val="00952D07"/>
    <w:rsid w:val="00955497"/>
    <w:rsid w:val="00964F6E"/>
    <w:rsid w:val="00973585"/>
    <w:rsid w:val="00981B65"/>
    <w:rsid w:val="0099400C"/>
    <w:rsid w:val="009A5968"/>
    <w:rsid w:val="009B43FC"/>
    <w:rsid w:val="009C004D"/>
    <w:rsid w:val="009C1933"/>
    <w:rsid w:val="009C2ACC"/>
    <w:rsid w:val="009C52B2"/>
    <w:rsid w:val="009D0C32"/>
    <w:rsid w:val="009E2B24"/>
    <w:rsid w:val="009E7BFD"/>
    <w:rsid w:val="009F13E9"/>
    <w:rsid w:val="009F3A25"/>
    <w:rsid w:val="009F56E5"/>
    <w:rsid w:val="009F5F31"/>
    <w:rsid w:val="009F61EA"/>
    <w:rsid w:val="009F626F"/>
    <w:rsid w:val="00A01C00"/>
    <w:rsid w:val="00A02DBD"/>
    <w:rsid w:val="00A02EFE"/>
    <w:rsid w:val="00A06A10"/>
    <w:rsid w:val="00A11AB0"/>
    <w:rsid w:val="00A13412"/>
    <w:rsid w:val="00A139C3"/>
    <w:rsid w:val="00A20AD7"/>
    <w:rsid w:val="00A34394"/>
    <w:rsid w:val="00A34FFF"/>
    <w:rsid w:val="00A35B04"/>
    <w:rsid w:val="00A400D1"/>
    <w:rsid w:val="00A4118A"/>
    <w:rsid w:val="00A4602B"/>
    <w:rsid w:val="00A47838"/>
    <w:rsid w:val="00A51690"/>
    <w:rsid w:val="00A53D64"/>
    <w:rsid w:val="00A573EC"/>
    <w:rsid w:val="00A67A20"/>
    <w:rsid w:val="00A732D8"/>
    <w:rsid w:val="00A84C7E"/>
    <w:rsid w:val="00A900A1"/>
    <w:rsid w:val="00A90B1C"/>
    <w:rsid w:val="00A92950"/>
    <w:rsid w:val="00AA303C"/>
    <w:rsid w:val="00AA3A30"/>
    <w:rsid w:val="00AA79F7"/>
    <w:rsid w:val="00AB3972"/>
    <w:rsid w:val="00AB4D4D"/>
    <w:rsid w:val="00AB776C"/>
    <w:rsid w:val="00AD214C"/>
    <w:rsid w:val="00AD4048"/>
    <w:rsid w:val="00AD56F4"/>
    <w:rsid w:val="00AE7137"/>
    <w:rsid w:val="00AF18B0"/>
    <w:rsid w:val="00AF1EA7"/>
    <w:rsid w:val="00AF2929"/>
    <w:rsid w:val="00B036A7"/>
    <w:rsid w:val="00B04DF5"/>
    <w:rsid w:val="00B0660E"/>
    <w:rsid w:val="00B07B42"/>
    <w:rsid w:val="00B103FF"/>
    <w:rsid w:val="00B1386A"/>
    <w:rsid w:val="00B15B34"/>
    <w:rsid w:val="00B16272"/>
    <w:rsid w:val="00B30639"/>
    <w:rsid w:val="00B34981"/>
    <w:rsid w:val="00B40D85"/>
    <w:rsid w:val="00B4546D"/>
    <w:rsid w:val="00B50708"/>
    <w:rsid w:val="00B50F7F"/>
    <w:rsid w:val="00B53DD9"/>
    <w:rsid w:val="00B55130"/>
    <w:rsid w:val="00B57AE1"/>
    <w:rsid w:val="00B71B50"/>
    <w:rsid w:val="00B76113"/>
    <w:rsid w:val="00B814BD"/>
    <w:rsid w:val="00B84E5A"/>
    <w:rsid w:val="00B86E05"/>
    <w:rsid w:val="00B879CD"/>
    <w:rsid w:val="00B94D00"/>
    <w:rsid w:val="00B95CE1"/>
    <w:rsid w:val="00BA45C3"/>
    <w:rsid w:val="00BB083E"/>
    <w:rsid w:val="00BC1A2C"/>
    <w:rsid w:val="00BC4C72"/>
    <w:rsid w:val="00BD1A48"/>
    <w:rsid w:val="00BD4355"/>
    <w:rsid w:val="00BE45CD"/>
    <w:rsid w:val="00BF71CC"/>
    <w:rsid w:val="00C00897"/>
    <w:rsid w:val="00C074F6"/>
    <w:rsid w:val="00C1123C"/>
    <w:rsid w:val="00C17CD7"/>
    <w:rsid w:val="00C2440A"/>
    <w:rsid w:val="00C318F5"/>
    <w:rsid w:val="00C43946"/>
    <w:rsid w:val="00C44E28"/>
    <w:rsid w:val="00C53C3A"/>
    <w:rsid w:val="00C53E66"/>
    <w:rsid w:val="00C54F32"/>
    <w:rsid w:val="00C57C39"/>
    <w:rsid w:val="00C60526"/>
    <w:rsid w:val="00C73CA1"/>
    <w:rsid w:val="00C77778"/>
    <w:rsid w:val="00C833AB"/>
    <w:rsid w:val="00C83745"/>
    <w:rsid w:val="00C87EDF"/>
    <w:rsid w:val="00C902FD"/>
    <w:rsid w:val="00C913BD"/>
    <w:rsid w:val="00CA4AF3"/>
    <w:rsid w:val="00CB17C8"/>
    <w:rsid w:val="00CC50F4"/>
    <w:rsid w:val="00CC71BD"/>
    <w:rsid w:val="00CD036E"/>
    <w:rsid w:val="00CD1158"/>
    <w:rsid w:val="00CD4DBE"/>
    <w:rsid w:val="00CD6701"/>
    <w:rsid w:val="00CE3BA8"/>
    <w:rsid w:val="00CE43CD"/>
    <w:rsid w:val="00CF541D"/>
    <w:rsid w:val="00CF6B2E"/>
    <w:rsid w:val="00CF7C93"/>
    <w:rsid w:val="00D11138"/>
    <w:rsid w:val="00D12636"/>
    <w:rsid w:val="00D126BF"/>
    <w:rsid w:val="00D143A8"/>
    <w:rsid w:val="00D1667B"/>
    <w:rsid w:val="00D20DC6"/>
    <w:rsid w:val="00D27F2B"/>
    <w:rsid w:val="00D30593"/>
    <w:rsid w:val="00D32515"/>
    <w:rsid w:val="00D35F36"/>
    <w:rsid w:val="00D430E4"/>
    <w:rsid w:val="00D44BD1"/>
    <w:rsid w:val="00D533C7"/>
    <w:rsid w:val="00D54967"/>
    <w:rsid w:val="00D569F7"/>
    <w:rsid w:val="00D7722B"/>
    <w:rsid w:val="00D84486"/>
    <w:rsid w:val="00DA0019"/>
    <w:rsid w:val="00DA311B"/>
    <w:rsid w:val="00DA6546"/>
    <w:rsid w:val="00DA6A4C"/>
    <w:rsid w:val="00DA791E"/>
    <w:rsid w:val="00DB1518"/>
    <w:rsid w:val="00DC1FA8"/>
    <w:rsid w:val="00DC4ABE"/>
    <w:rsid w:val="00DE266B"/>
    <w:rsid w:val="00DE5B15"/>
    <w:rsid w:val="00DF2E99"/>
    <w:rsid w:val="00E0018D"/>
    <w:rsid w:val="00E053D5"/>
    <w:rsid w:val="00E171B9"/>
    <w:rsid w:val="00E17DCE"/>
    <w:rsid w:val="00E413EE"/>
    <w:rsid w:val="00E448CC"/>
    <w:rsid w:val="00E46150"/>
    <w:rsid w:val="00E47033"/>
    <w:rsid w:val="00E512AA"/>
    <w:rsid w:val="00E51B22"/>
    <w:rsid w:val="00E6002A"/>
    <w:rsid w:val="00E60F3B"/>
    <w:rsid w:val="00E63361"/>
    <w:rsid w:val="00E63B9E"/>
    <w:rsid w:val="00E67AF7"/>
    <w:rsid w:val="00E70B1E"/>
    <w:rsid w:val="00E738FD"/>
    <w:rsid w:val="00E74304"/>
    <w:rsid w:val="00E8136F"/>
    <w:rsid w:val="00E83EAA"/>
    <w:rsid w:val="00E960CA"/>
    <w:rsid w:val="00EA3F5D"/>
    <w:rsid w:val="00EA4912"/>
    <w:rsid w:val="00EA6990"/>
    <w:rsid w:val="00EA6C1B"/>
    <w:rsid w:val="00ED2B72"/>
    <w:rsid w:val="00ED3C2B"/>
    <w:rsid w:val="00ED66D2"/>
    <w:rsid w:val="00EE0F17"/>
    <w:rsid w:val="00EE28EC"/>
    <w:rsid w:val="00EE53FA"/>
    <w:rsid w:val="00EE6A3A"/>
    <w:rsid w:val="00EE6FB8"/>
    <w:rsid w:val="00EF6066"/>
    <w:rsid w:val="00F04E89"/>
    <w:rsid w:val="00F11BEA"/>
    <w:rsid w:val="00F163A4"/>
    <w:rsid w:val="00F16B4F"/>
    <w:rsid w:val="00F23554"/>
    <w:rsid w:val="00F2439B"/>
    <w:rsid w:val="00F31CD9"/>
    <w:rsid w:val="00F33D42"/>
    <w:rsid w:val="00F407B6"/>
    <w:rsid w:val="00F40E31"/>
    <w:rsid w:val="00F46172"/>
    <w:rsid w:val="00F46559"/>
    <w:rsid w:val="00F524A3"/>
    <w:rsid w:val="00F526A6"/>
    <w:rsid w:val="00F54330"/>
    <w:rsid w:val="00F54DC4"/>
    <w:rsid w:val="00F70B5B"/>
    <w:rsid w:val="00F75131"/>
    <w:rsid w:val="00F818A6"/>
    <w:rsid w:val="00F8274D"/>
    <w:rsid w:val="00F8410C"/>
    <w:rsid w:val="00F877AC"/>
    <w:rsid w:val="00F87EA9"/>
    <w:rsid w:val="00F917DE"/>
    <w:rsid w:val="00F965ED"/>
    <w:rsid w:val="00FA4533"/>
    <w:rsid w:val="00FB177E"/>
    <w:rsid w:val="00FC4D40"/>
    <w:rsid w:val="00FC5E69"/>
    <w:rsid w:val="00FC62B7"/>
    <w:rsid w:val="00FC693D"/>
    <w:rsid w:val="00FC7463"/>
    <w:rsid w:val="00FD00FA"/>
    <w:rsid w:val="00FD061F"/>
    <w:rsid w:val="00FD5AB2"/>
    <w:rsid w:val="00FD6A7E"/>
    <w:rsid w:val="00FE2CEE"/>
    <w:rsid w:val="00FF29A9"/>
    <w:rsid w:val="00FF339F"/>
    <w:rsid w:val="00FF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CE4"/>
    <w:pPr>
      <w:spacing w:before="20" w:after="20"/>
      <w:ind w:left="284"/>
    </w:pPr>
    <w:rPr>
      <w:rFonts w:ascii="Arial Narrow" w:hAnsi="Arial Narrow"/>
      <w:sz w:val="22"/>
      <w:lang w:val="en-GB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0A53"/>
    <w:pPr>
      <w:keepNext/>
      <w:keepLines/>
      <w:spacing w:before="200"/>
      <w:outlineLvl w:val="0"/>
    </w:pPr>
    <w:rPr>
      <w:rFonts w:ascii="Cambria" w:eastAsia="Times New Roman" w:hAnsi="Cambria"/>
      <w:b/>
      <w:bCs/>
      <w:caps/>
      <w:color w:val="4F81BD"/>
      <w:kern w:val="28"/>
      <w:sz w:val="26"/>
      <w:szCs w:val="28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A53"/>
    <w:rPr>
      <w:rFonts w:ascii="Cambria" w:eastAsia="Times New Roman" w:hAnsi="Cambria" w:cs="Times New Roman"/>
      <w:b/>
      <w:bCs/>
      <w:caps/>
      <w:color w:val="4F81BD"/>
      <w:kern w:val="28"/>
      <w:sz w:val="26"/>
      <w:szCs w:val="28"/>
      <w:lang w:eastAsia="sv-SE"/>
    </w:rPr>
  </w:style>
  <w:style w:type="paragraph" w:styleId="BodyText">
    <w:name w:val="Body Text"/>
    <w:basedOn w:val="Normal"/>
    <w:link w:val="BodyTextChar"/>
    <w:autoRedefine/>
    <w:unhideWhenUsed/>
    <w:rsid w:val="00FF339F"/>
    <w:pPr>
      <w:spacing w:before="60" w:after="60"/>
      <w:ind w:left="0"/>
      <w:jc w:val="center"/>
    </w:pPr>
  </w:style>
  <w:style w:type="character" w:customStyle="1" w:styleId="BodyTextChar">
    <w:name w:val="Body Text Char"/>
    <w:basedOn w:val="DefaultParagraphFont"/>
    <w:link w:val="BodyText"/>
    <w:rsid w:val="00FF339F"/>
    <w:rPr>
      <w:rFonts w:ascii="Arial Narrow" w:hAnsi="Arial Narrow"/>
      <w:sz w:val="22"/>
      <w:lang w:val="en-GB" w:eastAsia="en-US"/>
    </w:rPr>
  </w:style>
  <w:style w:type="paragraph" w:customStyle="1" w:styleId="Rubrik11">
    <w:name w:val="Rubrik 11"/>
    <w:next w:val="BodyText"/>
    <w:autoRedefine/>
    <w:rsid w:val="00D143A8"/>
    <w:pPr>
      <w:keepNext/>
      <w:pageBreakBefore/>
      <w:numPr>
        <w:numId w:val="14"/>
      </w:numPr>
      <w:tabs>
        <w:tab w:val="left" w:pos="794"/>
      </w:tabs>
      <w:spacing w:before="360" w:after="120"/>
    </w:pPr>
    <w:rPr>
      <w:rFonts w:ascii="Arial Narrow Bold" w:hAnsi="Arial Narrow Bold"/>
      <w:b/>
      <w:caps/>
      <w:sz w:val="24"/>
      <w:lang w:val="sv-SE" w:eastAsia="en-US"/>
    </w:rPr>
  </w:style>
  <w:style w:type="numbering" w:customStyle="1" w:styleId="Rubrik1FujitsuNDSE">
    <w:name w:val="Rubrik 1: Fujitsu ND/SE"/>
    <w:uiPriority w:val="99"/>
    <w:rsid w:val="001C2A80"/>
    <w:pPr>
      <w:numPr>
        <w:numId w:val="17"/>
      </w:numPr>
    </w:pPr>
  </w:style>
  <w:style w:type="paragraph" w:styleId="Header">
    <w:name w:val="header"/>
    <w:basedOn w:val="Normal"/>
    <w:link w:val="HeaderChar"/>
    <w:unhideWhenUsed/>
    <w:rsid w:val="00AF18B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AF18B0"/>
    <w:rPr>
      <w:rFonts w:ascii="Arial" w:hAnsi="Arial"/>
    </w:rPr>
  </w:style>
  <w:style w:type="paragraph" w:styleId="Footer">
    <w:name w:val="footer"/>
    <w:basedOn w:val="Normal"/>
    <w:link w:val="FooterChar"/>
    <w:unhideWhenUsed/>
    <w:rsid w:val="00AF18B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AF18B0"/>
    <w:rPr>
      <w:rFonts w:ascii="Arial" w:hAnsi="Arial"/>
    </w:rPr>
  </w:style>
  <w:style w:type="paragraph" w:customStyle="1" w:styleId="Kund">
    <w:name w:val="Kund"/>
    <w:aliases w:val="projekt eller enhet"/>
    <w:basedOn w:val="Header"/>
    <w:link w:val="KundChar"/>
    <w:qFormat/>
    <w:rsid w:val="002F4CE4"/>
    <w:rPr>
      <w:b/>
      <w:caps/>
      <w:color w:val="FF0000"/>
      <w:sz w:val="20"/>
      <w:szCs w:val="22"/>
    </w:rPr>
  </w:style>
  <w:style w:type="character" w:customStyle="1" w:styleId="KundChar">
    <w:name w:val="Kund Char"/>
    <w:aliases w:val="projekt eller enhet Char"/>
    <w:basedOn w:val="HeaderChar"/>
    <w:link w:val="Kund"/>
    <w:rsid w:val="002F4CE4"/>
    <w:rPr>
      <w:rFonts w:ascii="Arial Narrow" w:eastAsia="Calibri" w:hAnsi="Arial Narrow"/>
      <w:b/>
      <w:caps/>
      <w:color w:val="FF0000"/>
      <w:szCs w:val="22"/>
    </w:rPr>
  </w:style>
  <w:style w:type="character" w:styleId="PlaceholderText">
    <w:name w:val="Placeholder Text"/>
    <w:basedOn w:val="DefaultParagraphFont"/>
    <w:uiPriority w:val="99"/>
    <w:rsid w:val="00AF18B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8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8B0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BodyText"/>
    <w:link w:val="TabletextChar"/>
    <w:autoRedefine/>
    <w:rsid w:val="00AF18B0"/>
    <w:pPr>
      <w:spacing w:before="40" w:after="40"/>
    </w:pPr>
    <w:rPr>
      <w:color w:val="000000"/>
      <w:szCs w:val="22"/>
    </w:rPr>
  </w:style>
  <w:style w:type="paragraph" w:customStyle="1" w:styleId="TableHeading">
    <w:name w:val="Table Heading"/>
    <w:basedOn w:val="Normal"/>
    <w:rsid w:val="00AF18B0"/>
    <w:pPr>
      <w:keepLines/>
      <w:spacing w:before="80" w:after="80"/>
      <w:ind w:left="0"/>
      <w:jc w:val="center"/>
    </w:pPr>
    <w:rPr>
      <w:rFonts w:ascii="Arial Narrow Bold" w:hAnsi="Arial Narrow Bold" w:cs="Arial"/>
      <w:b/>
      <w:iCs/>
      <w:caps/>
      <w:color w:val="FFFFFF"/>
      <w:sz w:val="16"/>
      <w:szCs w:val="16"/>
      <w:lang w:val="en-US"/>
    </w:rPr>
  </w:style>
  <w:style w:type="character" w:customStyle="1" w:styleId="TabletextChar">
    <w:name w:val="Table text Char"/>
    <w:basedOn w:val="BodyTextChar"/>
    <w:link w:val="Tabletext"/>
    <w:rsid w:val="00AF18B0"/>
    <w:rPr>
      <w:rFonts w:ascii="Arial Narrow" w:eastAsia="Calibri" w:hAnsi="Arial Narrow"/>
      <w:color w:val="000000"/>
      <w:sz w:val="22"/>
      <w:szCs w:val="22"/>
      <w:lang w:val="en-GB" w:eastAsia="en-US" w:bidi="ar-SA"/>
    </w:rPr>
  </w:style>
  <w:style w:type="paragraph" w:customStyle="1" w:styleId="Rubrik1NDSE">
    <w:name w:val="Rubrik 1: ND/SE"/>
    <w:basedOn w:val="Normal"/>
    <w:next w:val="Brdtext1"/>
    <w:link w:val="Rubrik1NDSEChar"/>
    <w:autoRedefine/>
    <w:qFormat/>
    <w:rsid w:val="003F547F"/>
    <w:pPr>
      <w:numPr>
        <w:numId w:val="18"/>
      </w:numPr>
      <w:tabs>
        <w:tab w:val="left" w:pos="794"/>
      </w:tabs>
      <w:spacing w:before="360" w:after="120"/>
      <w:outlineLvl w:val="0"/>
    </w:pPr>
    <w:rPr>
      <w:b/>
      <w:caps/>
      <w:color w:val="FF0000"/>
      <w:sz w:val="28"/>
      <w:szCs w:val="28"/>
    </w:rPr>
  </w:style>
  <w:style w:type="paragraph" w:customStyle="1" w:styleId="Rubrik2NDSE">
    <w:name w:val="Rubrik 2: ND/SE"/>
    <w:basedOn w:val="Normal"/>
    <w:next w:val="BodyText"/>
    <w:link w:val="Rubrik2NDSEChar"/>
    <w:qFormat/>
    <w:rsid w:val="00AF18B0"/>
    <w:pPr>
      <w:numPr>
        <w:ilvl w:val="1"/>
        <w:numId w:val="18"/>
      </w:numPr>
      <w:tabs>
        <w:tab w:val="left" w:pos="794"/>
      </w:tabs>
      <w:spacing w:before="360" w:after="40"/>
    </w:pPr>
    <w:rPr>
      <w:b/>
      <w:caps/>
      <w:color w:val="FF0000"/>
    </w:rPr>
  </w:style>
  <w:style w:type="paragraph" w:customStyle="1" w:styleId="Rubrik3NDSE">
    <w:name w:val="Rubrik 3: ND/SE"/>
    <w:basedOn w:val="Normal"/>
    <w:next w:val="BodyText"/>
    <w:link w:val="Rubrik3NDSEChar"/>
    <w:qFormat/>
    <w:rsid w:val="00AF18B0"/>
    <w:pPr>
      <w:numPr>
        <w:ilvl w:val="2"/>
        <w:numId w:val="18"/>
      </w:numPr>
      <w:spacing w:before="240"/>
    </w:pPr>
    <w:rPr>
      <w:b/>
      <w:color w:val="FF0000"/>
      <w:szCs w:val="22"/>
    </w:rPr>
  </w:style>
  <w:style w:type="character" w:customStyle="1" w:styleId="Rubrik2NDSEChar">
    <w:name w:val="Rubrik 2: ND/SE Char"/>
    <w:basedOn w:val="DefaultParagraphFont"/>
    <w:link w:val="Rubrik2NDSE"/>
    <w:rsid w:val="00AF18B0"/>
    <w:rPr>
      <w:rFonts w:ascii="Arial Narrow" w:eastAsia="Calibri" w:hAnsi="Arial Narrow"/>
      <w:b/>
      <w:caps/>
      <w:color w:val="FF0000"/>
      <w:sz w:val="22"/>
    </w:rPr>
  </w:style>
  <w:style w:type="paragraph" w:customStyle="1" w:styleId="Rubrik4NDSE">
    <w:name w:val="Rubrik 4: ND/SE"/>
    <w:basedOn w:val="Normal"/>
    <w:next w:val="BodyText"/>
    <w:link w:val="Rubrik4NDSEChar"/>
    <w:qFormat/>
    <w:rsid w:val="00AF18B0"/>
    <w:pPr>
      <w:numPr>
        <w:ilvl w:val="3"/>
        <w:numId w:val="18"/>
      </w:numPr>
      <w:spacing w:before="120"/>
    </w:pPr>
    <w:rPr>
      <w:b/>
      <w:color w:val="FF0000"/>
    </w:rPr>
  </w:style>
  <w:style w:type="paragraph" w:customStyle="1" w:styleId="Rubrik5NDSE">
    <w:name w:val="Rubrik 5: ND/SE"/>
    <w:basedOn w:val="Normal"/>
    <w:next w:val="Normal"/>
    <w:link w:val="Rubrik5NDSEChar"/>
    <w:autoRedefine/>
    <w:rsid w:val="00AF18B0"/>
    <w:pPr>
      <w:numPr>
        <w:ilvl w:val="4"/>
        <w:numId w:val="18"/>
      </w:numPr>
      <w:spacing w:before="240" w:after="60"/>
    </w:pPr>
    <w:rPr>
      <w:i/>
      <w:color w:val="FF0000"/>
    </w:rPr>
  </w:style>
  <w:style w:type="paragraph" w:customStyle="1" w:styleId="Rubrik6NDSE">
    <w:name w:val="Rubrik 6: ND/SE"/>
    <w:basedOn w:val="Normal"/>
    <w:next w:val="Normal"/>
    <w:link w:val="Rubrik6NDSEChar"/>
    <w:autoRedefine/>
    <w:rsid w:val="00AF18B0"/>
    <w:pPr>
      <w:numPr>
        <w:ilvl w:val="5"/>
        <w:numId w:val="18"/>
      </w:numPr>
    </w:pPr>
    <w:rPr>
      <w:i/>
      <w:color w:val="FF0000"/>
    </w:rPr>
  </w:style>
  <w:style w:type="paragraph" w:customStyle="1" w:styleId="BodyTextleft">
    <w:name w:val="Body Text left"/>
    <w:basedOn w:val="BodyText"/>
    <w:link w:val="BodyTextleftChar"/>
    <w:uiPriority w:val="99"/>
    <w:rsid w:val="00AF18B0"/>
    <w:rPr>
      <w:color w:val="000000"/>
      <w:szCs w:val="22"/>
    </w:rPr>
  </w:style>
  <w:style w:type="character" w:customStyle="1" w:styleId="Rubrik1NDSEChar">
    <w:name w:val="Rubrik 1: ND/SE Char"/>
    <w:basedOn w:val="DefaultParagraphFont"/>
    <w:link w:val="Rubrik1NDSE"/>
    <w:rsid w:val="003F547F"/>
    <w:rPr>
      <w:rFonts w:ascii="Arial Narrow" w:hAnsi="Arial Narrow"/>
      <w:b/>
      <w:caps/>
      <w:color w:val="FF0000"/>
      <w:sz w:val="28"/>
      <w:szCs w:val="28"/>
      <w:lang w:val="en-GB" w:eastAsia="en-US"/>
    </w:rPr>
  </w:style>
  <w:style w:type="character" w:customStyle="1" w:styleId="Rubrik3NDSEChar">
    <w:name w:val="Rubrik 3: ND/SE Char"/>
    <w:basedOn w:val="DefaultParagraphFont"/>
    <w:link w:val="Rubrik3NDSE"/>
    <w:rsid w:val="00AF18B0"/>
    <w:rPr>
      <w:rFonts w:ascii="Arial Narrow" w:eastAsia="Calibri" w:hAnsi="Arial Narrow"/>
      <w:b/>
      <w:color w:val="FF0000"/>
      <w:sz w:val="22"/>
      <w:szCs w:val="22"/>
    </w:rPr>
  </w:style>
  <w:style w:type="character" w:customStyle="1" w:styleId="Rubrik4NDSEChar">
    <w:name w:val="Rubrik 4: ND/SE Char"/>
    <w:basedOn w:val="DefaultParagraphFont"/>
    <w:link w:val="Rubrik4NDSE"/>
    <w:rsid w:val="00AF18B0"/>
    <w:rPr>
      <w:rFonts w:ascii="Arial Narrow" w:eastAsia="Calibri" w:hAnsi="Arial Narrow"/>
      <w:b/>
      <w:color w:val="FF0000"/>
      <w:sz w:val="22"/>
    </w:rPr>
  </w:style>
  <w:style w:type="character" w:customStyle="1" w:styleId="Rubrik5NDSEChar">
    <w:name w:val="Rubrik 5: ND/SE Char"/>
    <w:basedOn w:val="DefaultParagraphFont"/>
    <w:link w:val="Rubrik5NDSE"/>
    <w:rsid w:val="00AF18B0"/>
    <w:rPr>
      <w:rFonts w:ascii="Arial Narrow" w:eastAsia="Calibri" w:hAnsi="Arial Narrow"/>
      <w:i/>
      <w:color w:val="FF0000"/>
      <w:sz w:val="22"/>
    </w:rPr>
  </w:style>
  <w:style w:type="paragraph" w:customStyle="1" w:styleId="Punkt1">
    <w:name w:val="Punkt 1"/>
    <w:basedOn w:val="Normal"/>
    <w:next w:val="Text1"/>
    <w:link w:val="Punkt1Char"/>
    <w:autoRedefine/>
    <w:qFormat/>
    <w:rsid w:val="00AF18B0"/>
    <w:pPr>
      <w:numPr>
        <w:numId w:val="20"/>
      </w:numPr>
      <w:tabs>
        <w:tab w:val="left" w:pos="1491"/>
      </w:tabs>
      <w:ind w:left="1491" w:hanging="357"/>
    </w:pPr>
  </w:style>
  <w:style w:type="character" w:customStyle="1" w:styleId="Rubrik6NDSEChar">
    <w:name w:val="Rubrik 6: ND/SE Char"/>
    <w:basedOn w:val="DefaultParagraphFont"/>
    <w:link w:val="Rubrik6NDSE"/>
    <w:rsid w:val="00AF18B0"/>
    <w:rPr>
      <w:rFonts w:ascii="Arial Narrow" w:eastAsia="Calibri" w:hAnsi="Arial Narrow"/>
      <w:i/>
      <w:color w:val="FF0000"/>
      <w:sz w:val="22"/>
    </w:rPr>
  </w:style>
  <w:style w:type="character" w:customStyle="1" w:styleId="Punkt1Char">
    <w:name w:val="Punkt 1 Char"/>
    <w:basedOn w:val="BodyTextChar"/>
    <w:link w:val="Punkt1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Punkt2">
    <w:name w:val="Punkt 2"/>
    <w:basedOn w:val="BodyText"/>
    <w:next w:val="Text2"/>
    <w:link w:val="Punkt2Char"/>
    <w:qFormat/>
    <w:rsid w:val="00AF18B0"/>
    <w:pPr>
      <w:numPr>
        <w:numId w:val="19"/>
      </w:numPr>
    </w:pPr>
  </w:style>
  <w:style w:type="paragraph" w:customStyle="1" w:styleId="Text1">
    <w:name w:val="Text1"/>
    <w:basedOn w:val="BodyText"/>
    <w:link w:val="Text1Char"/>
    <w:rsid w:val="00AF18B0"/>
    <w:pPr>
      <w:ind w:left="1491"/>
    </w:pPr>
  </w:style>
  <w:style w:type="character" w:customStyle="1" w:styleId="Punkt2Char">
    <w:name w:val="Punkt 2 Char"/>
    <w:basedOn w:val="BodyTextChar"/>
    <w:link w:val="Punkt2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Text2">
    <w:name w:val="Text2"/>
    <w:basedOn w:val="Text1"/>
    <w:link w:val="Text2Char"/>
    <w:rsid w:val="00AF18B0"/>
    <w:pPr>
      <w:ind w:left="1848"/>
    </w:pPr>
  </w:style>
  <w:style w:type="character" w:customStyle="1" w:styleId="Text1Char">
    <w:name w:val="Text1 Char"/>
    <w:basedOn w:val="BodyTextChar"/>
    <w:link w:val="Text1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Punkt3">
    <w:name w:val="Punkt 3"/>
    <w:basedOn w:val="BodyText"/>
    <w:next w:val="Text3"/>
    <w:link w:val="Punkt3Char"/>
    <w:autoRedefine/>
    <w:qFormat/>
    <w:rsid w:val="00AF18B0"/>
    <w:pPr>
      <w:numPr>
        <w:numId w:val="21"/>
      </w:numPr>
      <w:ind w:left="2205" w:hanging="357"/>
    </w:pPr>
  </w:style>
  <w:style w:type="character" w:customStyle="1" w:styleId="Text2Char">
    <w:name w:val="Text2 Char"/>
    <w:basedOn w:val="Text1Char"/>
    <w:link w:val="Text2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Text3">
    <w:name w:val="Text3"/>
    <w:basedOn w:val="Punkt3"/>
    <w:link w:val="Text3Char"/>
    <w:rsid w:val="00AF18B0"/>
    <w:pPr>
      <w:numPr>
        <w:numId w:val="0"/>
      </w:numPr>
      <w:ind w:left="2563" w:hanging="357"/>
    </w:pPr>
  </w:style>
  <w:style w:type="character" w:customStyle="1" w:styleId="Punkt3Char">
    <w:name w:val="Punkt 3 Char"/>
    <w:basedOn w:val="BodyTextChar"/>
    <w:link w:val="Punkt3"/>
    <w:rsid w:val="00AF18B0"/>
    <w:rPr>
      <w:rFonts w:ascii="Arial Narrow" w:eastAsia="Calibri" w:hAnsi="Arial Narrow"/>
      <w:sz w:val="22"/>
      <w:lang w:val="en-GB" w:eastAsia="en-US" w:bidi="ar-SA"/>
    </w:rPr>
  </w:style>
  <w:style w:type="character" w:customStyle="1" w:styleId="Text3Char">
    <w:name w:val="Text3 Char"/>
    <w:basedOn w:val="Punkt3Char"/>
    <w:link w:val="Text3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Listnummer1">
    <w:name w:val="Listnummer 1"/>
    <w:basedOn w:val="Text3"/>
    <w:next w:val="Normal"/>
    <w:link w:val="Listnummer1Char"/>
    <w:autoRedefine/>
    <w:qFormat/>
    <w:rsid w:val="00AF18B0"/>
    <w:pPr>
      <w:numPr>
        <w:numId w:val="22"/>
      </w:numPr>
      <w:tabs>
        <w:tab w:val="left" w:pos="1491"/>
      </w:tabs>
      <w:ind w:left="1491" w:hanging="357"/>
    </w:pPr>
  </w:style>
  <w:style w:type="paragraph" w:customStyle="1" w:styleId="Listtext1">
    <w:name w:val="Listtext1"/>
    <w:basedOn w:val="Normal"/>
    <w:link w:val="Listtext1Char"/>
    <w:autoRedefine/>
    <w:qFormat/>
    <w:rsid w:val="00AF18B0"/>
    <w:pPr>
      <w:spacing w:before="60" w:after="60"/>
      <w:ind w:left="1491"/>
    </w:pPr>
  </w:style>
  <w:style w:type="character" w:customStyle="1" w:styleId="Listnummer1Char">
    <w:name w:val="Listnummer 1 Char"/>
    <w:basedOn w:val="Text3Char"/>
    <w:link w:val="Listnummer1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Listnummer2">
    <w:name w:val="Listnummer2"/>
    <w:basedOn w:val="Listtext1"/>
    <w:next w:val="Listtext1"/>
    <w:qFormat/>
    <w:rsid w:val="00AF18B0"/>
    <w:pPr>
      <w:numPr>
        <w:numId w:val="23"/>
      </w:numPr>
      <w:ind w:left="1848" w:hanging="357"/>
    </w:pPr>
  </w:style>
  <w:style w:type="paragraph" w:customStyle="1" w:styleId="Listtext2">
    <w:name w:val="Listtext2"/>
    <w:basedOn w:val="Listnummer2"/>
    <w:link w:val="Listtext2Char"/>
    <w:qFormat/>
    <w:rsid w:val="00AF18B0"/>
  </w:style>
  <w:style w:type="character" w:customStyle="1" w:styleId="Listtext1Char">
    <w:name w:val="Listtext1 Char"/>
    <w:basedOn w:val="DefaultParagraphFont"/>
    <w:link w:val="Listtext1"/>
    <w:rsid w:val="00AF18B0"/>
    <w:rPr>
      <w:rFonts w:ascii="Arial Narrow" w:eastAsia="Calibri" w:hAnsi="Arial Narrow"/>
      <w:sz w:val="22"/>
    </w:rPr>
  </w:style>
  <w:style w:type="paragraph" w:customStyle="1" w:styleId="Listtext3">
    <w:name w:val="Listtext3"/>
    <w:basedOn w:val="Listtext2"/>
    <w:next w:val="Text3"/>
    <w:link w:val="Listtext3Char"/>
    <w:rsid w:val="00AF18B0"/>
  </w:style>
  <w:style w:type="character" w:customStyle="1" w:styleId="Listtext2Char">
    <w:name w:val="Listtext2 Char"/>
    <w:basedOn w:val="DefaultParagraphFont"/>
    <w:link w:val="Listtext2"/>
    <w:rsid w:val="00AF18B0"/>
    <w:rPr>
      <w:rFonts w:ascii="Arial Narrow" w:eastAsia="Calibri" w:hAnsi="Arial Narrow"/>
      <w:sz w:val="22"/>
    </w:rPr>
  </w:style>
  <w:style w:type="character" w:customStyle="1" w:styleId="Listtext3Char">
    <w:name w:val="Listtext3 Char"/>
    <w:basedOn w:val="Listtext2Char"/>
    <w:link w:val="Listtext3"/>
    <w:rsid w:val="00AF18B0"/>
    <w:rPr>
      <w:rFonts w:ascii="Arial Narrow" w:eastAsia="Calibri" w:hAnsi="Arial Narrow"/>
      <w:sz w:val="22"/>
    </w:rPr>
  </w:style>
  <w:style w:type="table" w:styleId="TableGrid">
    <w:name w:val="Table Grid"/>
    <w:basedOn w:val="TableNormal"/>
    <w:uiPriority w:val="59"/>
    <w:rsid w:val="00F70B5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rdtext2">
    <w:name w:val="Brödtext2"/>
    <w:basedOn w:val="BodyText2"/>
    <w:link w:val="Brdtext2Char"/>
    <w:rsid w:val="0081580E"/>
    <w:pPr>
      <w:spacing w:before="60" w:after="60" w:line="240" w:lineRule="auto"/>
      <w:ind w:left="794"/>
    </w:pPr>
  </w:style>
  <w:style w:type="paragraph" w:customStyle="1" w:styleId="Documenttype">
    <w:name w:val="Document type"/>
    <w:basedOn w:val="Header"/>
    <w:link w:val="DocumenttypeChar"/>
    <w:qFormat/>
    <w:rsid w:val="002F4CE4"/>
    <w:rPr>
      <w:b/>
      <w:caps/>
      <w:szCs w:val="22"/>
    </w:rPr>
  </w:style>
  <w:style w:type="character" w:customStyle="1" w:styleId="DocumenttypeChar">
    <w:name w:val="Document type Char"/>
    <w:basedOn w:val="HeaderChar"/>
    <w:link w:val="Documenttype"/>
    <w:rsid w:val="002F4CE4"/>
    <w:rPr>
      <w:rFonts w:ascii="Arial Narrow" w:eastAsia="Calibri" w:hAnsi="Arial Narrow"/>
      <w:b/>
      <w:caps/>
      <w:sz w:val="22"/>
      <w:szCs w:val="22"/>
    </w:rPr>
  </w:style>
  <w:style w:type="paragraph" w:customStyle="1" w:styleId="TitelHeadline">
    <w:name w:val="Titel Headline"/>
    <w:basedOn w:val="Normal"/>
    <w:qFormat/>
    <w:rsid w:val="002F4CE4"/>
    <w:pPr>
      <w:ind w:left="0"/>
      <w:outlineLvl w:val="1"/>
    </w:pPr>
    <w:rPr>
      <w:b/>
      <w:caps/>
      <w:sz w:val="28"/>
      <w:szCs w:val="28"/>
    </w:rPr>
  </w:style>
  <w:style w:type="character" w:customStyle="1" w:styleId="Brdtext2Char">
    <w:name w:val="Brödtext2 Char"/>
    <w:basedOn w:val="BodyText2Char"/>
    <w:link w:val="Brdtext2"/>
    <w:rsid w:val="0081580E"/>
    <w:rPr>
      <w:rFonts w:ascii="Arial Narrow" w:eastAsia="Calibri" w:hAnsi="Arial Narrow"/>
      <w:sz w:val="22"/>
    </w:rPr>
  </w:style>
  <w:style w:type="paragraph" w:customStyle="1" w:styleId="Formal1">
    <w:name w:val="Formal1"/>
    <w:basedOn w:val="Normal"/>
    <w:rsid w:val="0081580E"/>
    <w:pPr>
      <w:spacing w:before="60" w:after="60"/>
      <w:ind w:left="0"/>
    </w:pPr>
    <w:rPr>
      <w:rFonts w:ascii="Times New Roman" w:eastAsia="Times New Roman" w:hAnsi="Times New Roman"/>
      <w:sz w:val="24"/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1580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1580E"/>
    <w:rPr>
      <w:rFonts w:ascii="Arial Narrow" w:eastAsia="Calibri" w:hAnsi="Arial Narrow"/>
      <w:sz w:val="22"/>
    </w:rPr>
  </w:style>
  <w:style w:type="paragraph" w:customStyle="1" w:styleId="Tabletext2">
    <w:name w:val="Table text2"/>
    <w:basedOn w:val="BodyText"/>
    <w:link w:val="Tabletext2Char"/>
    <w:rsid w:val="001F60F2"/>
    <w:pPr>
      <w:keepNext/>
      <w:keepLines/>
      <w:spacing w:before="40" w:after="40"/>
    </w:pPr>
    <w:rPr>
      <w:rFonts w:eastAsia="Times New Roman"/>
      <w:color w:val="000000"/>
      <w:szCs w:val="22"/>
      <w:lang w:eastAsia="sv-SE"/>
    </w:rPr>
  </w:style>
  <w:style w:type="character" w:customStyle="1" w:styleId="Tabletext2Char">
    <w:name w:val="Table text2 Char"/>
    <w:basedOn w:val="DefaultParagraphFont"/>
    <w:link w:val="Tabletext2"/>
    <w:rsid w:val="001F60F2"/>
    <w:rPr>
      <w:rFonts w:ascii="Arial Narrow" w:eastAsia="Times New Roman" w:hAnsi="Arial Narrow"/>
      <w:color w:val="000000"/>
      <w:sz w:val="22"/>
      <w:szCs w:val="22"/>
      <w:lang w:val="en-GB" w:eastAsia="sv-SE"/>
    </w:rPr>
  </w:style>
  <w:style w:type="paragraph" w:customStyle="1" w:styleId="Rubrik1">
    <w:name w:val="Rubrik 1:"/>
    <w:basedOn w:val="Rubrik1NDSE"/>
    <w:next w:val="BodyText"/>
    <w:link w:val="Rubrik1Char"/>
    <w:autoRedefine/>
    <w:rsid w:val="001F60F2"/>
    <w:pPr>
      <w:keepNext/>
      <w:keepLines/>
      <w:numPr>
        <w:numId w:val="0"/>
      </w:numPr>
      <w:ind w:left="1851" w:hanging="360"/>
      <w:outlineLvl w:val="1"/>
    </w:pPr>
    <w:rPr>
      <w:sz w:val="24"/>
    </w:rPr>
  </w:style>
  <w:style w:type="paragraph" w:customStyle="1" w:styleId="Text10">
    <w:name w:val="Text 1"/>
    <w:basedOn w:val="Normal"/>
    <w:rsid w:val="001F60F2"/>
    <w:pPr>
      <w:keepLines/>
      <w:spacing w:before="240" w:after="0"/>
      <w:ind w:left="720"/>
    </w:pPr>
    <w:rPr>
      <w:rFonts w:ascii="Times New Roman" w:eastAsia="Times New Roman" w:hAnsi="Times New Roman"/>
      <w:sz w:val="24"/>
      <w:szCs w:val="24"/>
    </w:rPr>
  </w:style>
  <w:style w:type="character" w:customStyle="1" w:styleId="Rubrik1Char">
    <w:name w:val="Rubrik 1: Char"/>
    <w:basedOn w:val="DefaultParagraphFont"/>
    <w:link w:val="Rubrik1"/>
    <w:rsid w:val="001F60F2"/>
    <w:rPr>
      <w:rFonts w:ascii="Arial Narrow" w:eastAsia="Calibri" w:hAnsi="Arial Narrow"/>
      <w:b/>
      <w:caps/>
      <w:color w:val="FF0000"/>
      <w:sz w:val="24"/>
      <w:szCs w:val="28"/>
    </w:rPr>
  </w:style>
  <w:style w:type="paragraph" w:customStyle="1" w:styleId="Brdtext1">
    <w:name w:val="Brödtext1"/>
    <w:basedOn w:val="BodyTextleft"/>
    <w:link w:val="Brdtext1Char"/>
    <w:qFormat/>
    <w:rsid w:val="003F547F"/>
    <w:pPr>
      <w:spacing w:before="0" w:after="0"/>
      <w:ind w:left="794"/>
    </w:pPr>
  </w:style>
  <w:style w:type="paragraph" w:customStyle="1" w:styleId="Bullet1">
    <w:name w:val="Bullet1"/>
    <w:basedOn w:val="Rubrik1NDSE"/>
    <w:next w:val="Brdtext1"/>
    <w:link w:val="Bullet1Char"/>
    <w:qFormat/>
    <w:rsid w:val="003F547F"/>
    <w:rPr>
      <w:sz w:val="24"/>
    </w:rPr>
  </w:style>
  <w:style w:type="character" w:customStyle="1" w:styleId="BodyTextleftChar">
    <w:name w:val="Body Text left Char"/>
    <w:basedOn w:val="BodyTextChar"/>
    <w:link w:val="BodyTextleft"/>
    <w:uiPriority w:val="99"/>
    <w:rsid w:val="003F547F"/>
    <w:rPr>
      <w:rFonts w:ascii="Arial Narrow" w:eastAsia="Calibri" w:hAnsi="Arial Narrow"/>
      <w:color w:val="000000"/>
      <w:sz w:val="22"/>
      <w:szCs w:val="22"/>
      <w:lang w:val="en-GB" w:eastAsia="en-US" w:bidi="ar-SA"/>
    </w:rPr>
  </w:style>
  <w:style w:type="character" w:customStyle="1" w:styleId="Brdtext1Char">
    <w:name w:val="Brödtext1 Char"/>
    <w:basedOn w:val="BodyTextleftChar"/>
    <w:link w:val="Brdtext1"/>
    <w:rsid w:val="003F547F"/>
    <w:rPr>
      <w:rFonts w:ascii="Arial Narrow" w:eastAsia="Calibri" w:hAnsi="Arial Narrow"/>
      <w:color w:val="000000"/>
      <w:sz w:val="22"/>
      <w:szCs w:val="22"/>
      <w:lang w:val="en-GB" w:eastAsia="en-US" w:bidi="ar-SA"/>
    </w:rPr>
  </w:style>
  <w:style w:type="character" w:customStyle="1" w:styleId="Bullet1Char">
    <w:name w:val="Bullet1 Char"/>
    <w:basedOn w:val="Rubrik1NDSEChar"/>
    <w:link w:val="Bullet1"/>
    <w:rsid w:val="003F547F"/>
    <w:rPr>
      <w:rFonts w:ascii="Arial Narrow" w:hAnsi="Arial Narrow"/>
      <w:b/>
      <w:caps/>
      <w:color w:val="FF0000"/>
      <w:sz w:val="24"/>
      <w:szCs w:val="28"/>
      <w:lang w:val="en-GB" w:eastAsia="en-US"/>
    </w:rPr>
  </w:style>
  <w:style w:type="table" w:styleId="MediumShading1-Accent2">
    <w:name w:val="Medium Shading 1 Accent 2"/>
    <w:basedOn w:val="TableNormal"/>
    <w:uiPriority w:val="63"/>
    <w:rsid w:val="0000249E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05BF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5BFB"/>
    <w:rPr>
      <w:rFonts w:ascii="Tahoma" w:hAnsi="Tahoma" w:cs="Tahoma"/>
      <w:sz w:val="16"/>
      <w:szCs w:val="16"/>
      <w:lang w:val="en-GB" w:eastAsia="en-US"/>
    </w:rPr>
  </w:style>
  <w:style w:type="character" w:customStyle="1" w:styleId="shorttext">
    <w:name w:val="short_text"/>
    <w:basedOn w:val="DefaultParagraphFont"/>
    <w:rsid w:val="00FB177E"/>
  </w:style>
  <w:style w:type="character" w:customStyle="1" w:styleId="hps">
    <w:name w:val="hps"/>
    <w:basedOn w:val="DefaultParagraphFont"/>
    <w:rsid w:val="00FB177E"/>
  </w:style>
  <w:style w:type="paragraph" w:styleId="ListParagraph">
    <w:name w:val="List Paragraph"/>
    <w:basedOn w:val="Normal"/>
    <w:uiPriority w:val="34"/>
    <w:qFormat/>
    <w:rsid w:val="00FB17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Char">
    <w:name w:val="Rubrik1FujitsuNDSE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0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9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78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97783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3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8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1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1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2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4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5749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56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4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0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1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5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7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8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8449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05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8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80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47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89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55162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183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1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2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8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74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39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69931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196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fls\Documents\MoM%20-%20MDF.dotx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MoM - MDF.dotx</Template>
  <TotalTime>31</TotalTime>
  <Pages>2</Pages>
  <Words>169</Words>
  <Characters>896</Characters>
  <Application>Microsoft Office Word</Application>
  <DocSecurity>0</DocSecurity>
  <Lines>7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Fujitsu</Company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Floberg Mikael</cp:lastModifiedBy>
  <cp:revision>12</cp:revision>
  <dcterms:created xsi:type="dcterms:W3CDTF">2012-04-03T12:42:00Z</dcterms:created>
  <dcterms:modified xsi:type="dcterms:W3CDTF">2012-04-19T07:56:00Z</dcterms:modified>
</cp:coreProperties>
</file>